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טבלת פריסה עבור כל התוכן"/>
      </w:tblPr>
      <w:tblGrid>
        <w:gridCol w:w="2922"/>
        <w:gridCol w:w="6680"/>
      </w:tblGrid>
      <w:tr w:rsidR="00C420C8" w:rsidRPr="00481978" w14:paraId="68F168E1" w14:textId="77777777" w:rsidTr="00BE3C56">
        <w:tc>
          <w:tcPr>
            <w:tcW w:w="2922" w:type="dxa"/>
          </w:tcPr>
          <w:p w14:paraId="14AA6140" w14:textId="77777777" w:rsidR="0057492C" w:rsidRPr="0057492C" w:rsidRDefault="0057492C" w:rsidP="0057492C">
            <w:pPr>
              <w:pStyle w:val="ad"/>
            </w:pPr>
            <w:r w:rsidRPr="0057492C">
              <w:t>Avi</w:t>
            </w:r>
            <w:r w:rsidRPr="0057492C">
              <w:rPr>
                <w:spacing w:val="-2"/>
              </w:rPr>
              <w:t xml:space="preserve"> </w:t>
            </w:r>
            <w:proofErr w:type="spellStart"/>
            <w:r w:rsidRPr="0057492C">
              <w:t>Vovgen</w:t>
            </w:r>
            <w:proofErr w:type="spellEnd"/>
          </w:p>
          <w:p w14:paraId="20F90292" w14:textId="77777777" w:rsidR="00C420C8" w:rsidRPr="0057492C" w:rsidRDefault="00C420C8" w:rsidP="005246B9">
            <w:pPr>
              <w:pStyle w:val="affffff"/>
              <w:bidi/>
              <w:rPr>
                <w:rFonts w:ascii="Tahoma" w:hAnsi="Tahoma"/>
                <w:lang w:bidi="he-IL"/>
              </w:rPr>
            </w:pPr>
            <w:r w:rsidRPr="0057492C">
              <w:rPr>
                <w:rFonts w:ascii="Tahoma" w:hAnsi="Tahoma"/>
                <w:noProof/>
                <w:rtl/>
                <w:lang w:eastAsia="en-US" w:bidi="he-IL"/>
              </w:rPr>
              <mc:AlternateContent>
                <mc:Choice Requires="wpg">
                  <w:drawing>
                    <wp:inline distT="0" distB="0" distL="0" distR="0" wp14:anchorId="1DCEFE74" wp14:editId="2904777E">
                      <wp:extent cx="329184" cy="329184"/>
                      <wp:effectExtent l="0" t="0" r="13970" b="13970"/>
                      <wp:docPr id="49" name="קבוצה 43" title="סמל דואר אלקטרוני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צורה חופשית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צורה חופשית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C2B4BB" id="קבוצה 43" o:spid="_x0000_s1026" alt="כותרת: סמל דואר אלקטרוני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">
                      <v:shape id="צורה חופשית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צורה חופשית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0BE44D78" w14:textId="40D3CEF1" w:rsidR="00C420C8" w:rsidRPr="0057492C" w:rsidRDefault="002E5969" w:rsidP="00441EB9">
            <w:pPr>
              <w:pStyle w:val="31"/>
              <w:bidi/>
              <w:rPr>
                <w:rFonts w:ascii="Tahoma" w:hAnsi="Tahoma"/>
                <w:sz w:val="20"/>
                <w:szCs w:val="20"/>
                <w:rtl/>
                <w:lang w:bidi="he-IL"/>
              </w:rPr>
            </w:pPr>
            <w:hyperlink r:id="rId8" w:history="1">
              <w:r w:rsidR="00014BE7" w:rsidRPr="00B5780A">
                <w:rPr>
                  <w:rStyle w:val="Hyperlink"/>
                  <w:rFonts w:ascii="Assistant" w:eastAsia="Calibri" w:hAnsi="Assistant" w:cs="Assistant"/>
                  <w:caps w:val="0"/>
                  <w:sz w:val="24"/>
                  <w:szCs w:val="24"/>
                  <w:lang w:eastAsia="en-US" w:bidi="he-IL"/>
                </w:rPr>
                <w:t>Avivovgen1@gmail.com</w:t>
              </w:r>
            </w:hyperlink>
          </w:p>
          <w:p w14:paraId="507CB16F" w14:textId="4271B70C" w:rsidR="00C420C8" w:rsidRPr="0057492C" w:rsidRDefault="00C420C8" w:rsidP="005246B9">
            <w:pPr>
              <w:pStyle w:val="affffff"/>
              <w:bidi/>
              <w:rPr>
                <w:rFonts w:ascii="Tahoma" w:hAnsi="Tahoma"/>
                <w:lang w:bidi="he-IL"/>
              </w:rPr>
            </w:pPr>
            <w:r w:rsidRPr="0057492C">
              <w:rPr>
                <w:rFonts w:ascii="Tahoma" w:hAnsi="Tahoma"/>
                <w:noProof/>
                <w:rtl/>
                <w:lang w:eastAsia="en-US" w:bidi="he-IL"/>
              </w:rPr>
              <mc:AlternateContent>
                <mc:Choice Requires="wpg">
                  <w:drawing>
                    <wp:inline distT="0" distB="0" distL="0" distR="0" wp14:anchorId="2B68DDF6" wp14:editId="71180141">
                      <wp:extent cx="329184" cy="329184"/>
                      <wp:effectExtent l="0" t="0" r="13970" b="13970"/>
                      <wp:docPr id="80" name="קבוצה 37" title="סמל טלפון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צורה חופשית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צורה חופשית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18FA62" id="קבוצה 37" o:spid="_x0000_s1026" alt="כותרת: סמל טלפון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N/96/U3JQAAst4AAA4AAAAA&#10;AAAAAAAAAAAALgIAAGRycy9lMm9Eb2MueG1sUEsBAi0AFAAGAAgAAAAhAGhHG9DYAAAAAwEAAA8A&#10;AAAAAAAAAAAAAAAAkScAAGRycy9kb3ducmV2LnhtbFBLBQYAAAAABAAEAPMAAACWKAAAAAA=&#10;">
                      <v:shape id="צורה חופשית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צורה חופשית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7998157" w14:textId="1248D906" w:rsidR="00C420C8" w:rsidRPr="0057492C" w:rsidRDefault="0057492C" w:rsidP="0092264A">
            <w:pPr>
              <w:pStyle w:val="31"/>
              <w:bidi/>
              <w:rPr>
                <w:rFonts w:ascii="Assistant" w:hAnsi="Assistant" w:cs="Assistant"/>
                <w:sz w:val="24"/>
                <w:szCs w:val="24"/>
                <w:lang w:bidi="he-IL"/>
              </w:rPr>
            </w:pPr>
            <w:r>
              <w:rPr>
                <w:rFonts w:ascii="Assistant" w:hAnsi="Assistant" w:cs="Assistant"/>
                <w:sz w:val="24"/>
                <w:szCs w:val="24"/>
              </w:rPr>
              <w:t>052-5213250</w:t>
            </w:r>
          </w:p>
          <w:p w14:paraId="4703BD4C" w14:textId="276B9EAF" w:rsidR="00C420C8" w:rsidRPr="0057492C" w:rsidRDefault="00C7787B" w:rsidP="00441EB9">
            <w:pPr>
              <w:pStyle w:val="31"/>
              <w:bidi/>
              <w:rPr>
                <w:rFonts w:ascii="Tahoma" w:hAnsi="Tahoma"/>
                <w:rtl/>
                <w:lang w:bidi="he-IL"/>
              </w:rPr>
            </w:pPr>
            <w:r w:rsidRPr="0057492C">
              <w:rPr>
                <w:rFonts w:ascii="Tahoma" w:hAnsi="Tahoma"/>
                <w:noProof/>
                <w:lang w:bidi="he-IL"/>
              </w:rPr>
              <w:drawing>
                <wp:anchor distT="0" distB="0" distL="114300" distR="114300" simplePos="0" relativeHeight="251654144" behindDoc="0" locked="0" layoutInCell="1" allowOverlap="1" wp14:anchorId="518BE887" wp14:editId="7A1ABD13">
                  <wp:simplePos x="0" y="0"/>
                  <wp:positionH relativeFrom="column">
                    <wp:posOffset>751205</wp:posOffset>
                  </wp:positionH>
                  <wp:positionV relativeFrom="paragraph">
                    <wp:posOffset>173355</wp:posOffset>
                  </wp:positionV>
                  <wp:extent cx="361950" cy="361950"/>
                  <wp:effectExtent l="0" t="0" r="0" b="0"/>
                  <wp:wrapSquare wrapText="bothSides"/>
                  <wp:docPr id="5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תמונה 5"/>
                          <pic:cNvPicPr/>
                        </pic:nvPicPr>
                        <pic:blipFill>
                          <a:blip r:embed="rId9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artisticGlowEdges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9CFE006" w14:textId="52AC00C7" w:rsidR="00C7787B" w:rsidRPr="0057492C" w:rsidRDefault="00C7787B" w:rsidP="00C7787B">
            <w:pPr>
              <w:rPr>
                <w:rtl/>
                <w:lang w:bidi="he-IL"/>
              </w:rPr>
            </w:pPr>
          </w:p>
          <w:p w14:paraId="3D5BEB3E" w14:textId="30390F23" w:rsidR="00C420C8" w:rsidRPr="0057492C" w:rsidRDefault="00C420C8" w:rsidP="00C7787B">
            <w:pPr>
              <w:bidi/>
              <w:jc w:val="both"/>
              <w:rPr>
                <w:rFonts w:ascii="Tahoma" w:hAnsi="Tahoma"/>
                <w:rtl/>
                <w:lang w:bidi="he-IL"/>
              </w:rPr>
            </w:pPr>
          </w:p>
          <w:p w14:paraId="0DE75BC1" w14:textId="36321FD0" w:rsidR="00C7787B" w:rsidRPr="0057492C" w:rsidRDefault="00463753" w:rsidP="00C7787B">
            <w:pPr>
              <w:bidi/>
              <w:rPr>
                <w:rFonts w:ascii="Assistant" w:hAnsi="Assistant" w:cs="Assistant"/>
                <w:lang w:bidi="he-IL"/>
              </w:rPr>
            </w:pPr>
            <w:r w:rsidRPr="0057492C">
              <w:rPr>
                <w:rFonts w:ascii="Assistant" w:hAnsi="Assistant" w:cs="Assistant"/>
                <w:lang w:bidi="he-IL"/>
              </w:rPr>
              <w:t>Rehovot</w:t>
            </w:r>
          </w:p>
          <w:p w14:paraId="6A2C56D5" w14:textId="151219CE" w:rsidR="00A21EFF" w:rsidRPr="0057492C" w:rsidRDefault="00A21EFF" w:rsidP="00A21EFF">
            <w:pPr>
              <w:bidi/>
              <w:rPr>
                <w:rFonts w:ascii="Tahoma" w:hAnsi="Tahoma"/>
                <w:rtl/>
                <w:lang w:bidi="he-IL"/>
              </w:rPr>
            </w:pPr>
          </w:p>
          <w:p w14:paraId="2DF44B35" w14:textId="385F6B91" w:rsidR="00A21EFF" w:rsidRPr="0057492C" w:rsidRDefault="0062253C" w:rsidP="007226DD">
            <w:pPr>
              <w:bidi/>
              <w:rPr>
                <w:rFonts w:ascii="Tahoma" w:hAnsi="Tahoma"/>
                <w:rtl/>
                <w:lang w:bidi="he-IL"/>
              </w:rPr>
            </w:pPr>
            <w:r w:rsidRPr="0057492C">
              <w:rPr>
                <w:rFonts w:ascii="Tahoma" w:hAnsi="Tahoma"/>
                <w:noProof/>
                <w:sz w:val="28"/>
                <w:szCs w:val="2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F10FA3C" wp14:editId="6ED48686">
                      <wp:simplePos x="0" y="0"/>
                      <wp:positionH relativeFrom="column">
                        <wp:posOffset>-144145</wp:posOffset>
                      </wp:positionH>
                      <wp:positionV relativeFrom="paragraph">
                        <wp:posOffset>383540</wp:posOffset>
                      </wp:positionV>
                      <wp:extent cx="1924050" cy="9525"/>
                      <wp:effectExtent l="0" t="0" r="19050" b="28575"/>
                      <wp:wrapNone/>
                      <wp:docPr id="6" name="מחבר ישר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40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1E5554" id="מחבר ישר 6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35pt,30.2pt" to="140.1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" strokecolor="#37b6ae [3204]" strokeweight=".5pt">
                      <v:stroke joinstyle="miter"/>
                    </v:line>
                  </w:pict>
                </mc:Fallback>
              </mc:AlternateContent>
            </w:r>
            <w:r w:rsidR="001F4C2D" w:rsidRPr="0057492C">
              <w:rPr>
                <w:rFonts w:ascii="Assistant" w:hAnsi="Assistant" w:cs="Assistant" w:hint="cs"/>
                <w:sz w:val="28"/>
                <w:szCs w:val="28"/>
              </w:rPr>
              <w:t>S</w:t>
            </w:r>
            <w:r w:rsidR="00C74318" w:rsidRPr="0057492C">
              <w:rPr>
                <w:rFonts w:ascii="Assistant" w:hAnsi="Assistant" w:cs="Assistant"/>
                <w:sz w:val="28"/>
                <w:szCs w:val="28"/>
              </w:rPr>
              <w:t>u</w:t>
            </w:r>
            <w:r w:rsidR="001F4C2D" w:rsidRPr="0057492C">
              <w:rPr>
                <w:rFonts w:ascii="Assistant" w:hAnsi="Assistant" w:cs="Assistant"/>
                <w:sz w:val="28"/>
                <w:szCs w:val="28"/>
                <w:lang w:bidi="he-IL"/>
              </w:rPr>
              <w:t>m</w:t>
            </w:r>
            <w:r w:rsidR="00C74318" w:rsidRPr="0057492C">
              <w:rPr>
                <w:rFonts w:ascii="Assistant" w:hAnsi="Assistant" w:cs="Assistant"/>
                <w:sz w:val="28"/>
                <w:szCs w:val="28"/>
              </w:rPr>
              <w:t>mary</w:t>
            </w:r>
          </w:p>
        </w:tc>
        <w:tc>
          <w:tcPr>
            <w:tcW w:w="6680" w:type="dxa"/>
          </w:tcPr>
          <w:tbl>
            <w:tblPr>
              <w:bidiVisual/>
              <w:tblW w:w="5685" w:type="dxa"/>
              <w:tblInd w:w="1005" w:type="dxa"/>
              <w:tblLayout w:type="fixed"/>
              <w:tblLook w:val="04A0" w:firstRow="1" w:lastRow="0" w:firstColumn="1" w:lastColumn="0" w:noHBand="0" w:noVBand="1"/>
              <w:tblDescription w:val="טבלת פריסה בצד שמאל"/>
            </w:tblPr>
            <w:tblGrid>
              <w:gridCol w:w="5685"/>
            </w:tblGrid>
            <w:tr w:rsidR="00C420C8" w:rsidRPr="00481978" w14:paraId="027F00BF" w14:textId="77777777" w:rsidTr="0062253C">
              <w:trPr>
                <w:trHeight w:val="6804"/>
              </w:trPr>
              <w:tc>
                <w:tcPr>
                  <w:tcW w:w="5685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FF6024E" w14:textId="0EBE0D61" w:rsidR="00C420C8" w:rsidRPr="00311BE7" w:rsidRDefault="002D351F" w:rsidP="002D351F">
                  <w:pPr>
                    <w:pStyle w:val="21"/>
                    <w:bidi/>
                    <w:ind w:right="-680"/>
                    <w:jc w:val="left"/>
                    <w:rPr>
                      <w:rFonts w:ascii="Assistant" w:eastAsiaTheme="minorHAnsi" w:hAnsi="Assistant" w:cs="Assistant"/>
                      <w:b/>
                      <w:bCs/>
                      <w:caps w:val="0"/>
                      <w:sz w:val="28"/>
                      <w:szCs w:val="28"/>
                    </w:rPr>
                  </w:pPr>
                  <w:r w:rsidRPr="00311BE7">
                    <w:rPr>
                      <w:rFonts w:ascii="Assistant" w:eastAsiaTheme="minorHAnsi" w:hAnsi="Assistant" w:cs="Assistant"/>
                      <w:b/>
                      <w:bCs/>
                      <w:caps w:val="0"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1" locked="0" layoutInCell="1" allowOverlap="1" wp14:anchorId="342DC2BD" wp14:editId="6A39AFFF">
                            <wp:simplePos x="0" y="0"/>
                            <wp:positionH relativeFrom="column">
                              <wp:posOffset>300990</wp:posOffset>
                            </wp:positionH>
                            <wp:positionV relativeFrom="paragraph">
                              <wp:posOffset>54610</wp:posOffset>
                            </wp:positionV>
                            <wp:extent cx="1707515" cy="318770"/>
                            <wp:effectExtent l="0" t="0" r="6985" b="5080"/>
                            <wp:wrapNone/>
                            <wp:docPr id="9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07515" cy="3187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B832371" w14:textId="57B5D795" w:rsidR="002D351F" w:rsidRPr="002D563A" w:rsidRDefault="002D351F" w:rsidP="002D351F">
                                        <w:pPr>
                                          <w:rPr>
                                            <w:rFonts w:ascii="Assistant" w:hAnsi="Assistant" w:cs="Assistant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2D563A">
                                          <w:rPr>
                                            <w:rFonts w:ascii="Assistant" w:hAnsi="Assistant" w:cs="Assistant"/>
                                            <w:sz w:val="28"/>
                                            <w:szCs w:val="28"/>
                                          </w:rPr>
                                          <w:t>Experience</w:t>
                                        </w:r>
                                      </w:p>
                                      <w:p w14:paraId="577D929F" w14:textId="54A4F773" w:rsidR="002D351F" w:rsidRPr="00311BE7" w:rsidRDefault="002D351F">
                                        <w:pPr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342DC2BD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23.7pt;margin-top:4.3pt;width:134.45pt;height:25.1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" stroked="f">
                            <v:textbox>
                              <w:txbxContent>
                                <w:p w14:paraId="2B832371" w14:textId="57B5D795" w:rsidR="002D351F" w:rsidRPr="002D563A" w:rsidRDefault="002D351F" w:rsidP="002D351F">
                                  <w:pPr>
                                    <w:rPr>
                                      <w:rFonts w:ascii="Assistant" w:hAnsi="Assistant" w:cs="Assistant"/>
                                      <w:sz w:val="28"/>
                                      <w:szCs w:val="28"/>
                                    </w:rPr>
                                  </w:pPr>
                                  <w:r w:rsidRPr="002D563A">
                                    <w:rPr>
                                      <w:rFonts w:ascii="Assistant" w:hAnsi="Assistant" w:cs="Assistant"/>
                                      <w:sz w:val="28"/>
                                      <w:szCs w:val="28"/>
                                    </w:rPr>
                                    <w:t>Experience</w:t>
                                  </w:r>
                                </w:p>
                                <w:p w14:paraId="577D929F" w14:textId="54A4F773" w:rsidR="002D351F" w:rsidRPr="00311BE7" w:rsidRDefault="002D351F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1E84C695" w14:textId="1A36F42F" w:rsidR="0057492C" w:rsidRPr="0057492C" w:rsidRDefault="0057492C" w:rsidP="0057492C">
                  <w:pPr>
                    <w:jc w:val="both"/>
                    <w:rPr>
                      <w:rFonts w:ascii="Assistant" w:hAnsi="Assistant" w:cs="Assistant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ssistant" w:hAnsi="Assistant" w:cs="Assistant"/>
                      <w:b/>
                      <w:bCs/>
                      <w:sz w:val="24"/>
                      <w:szCs w:val="24"/>
                    </w:rPr>
                    <w:t>Manager</w:t>
                  </w:r>
                  <w:r w:rsidRPr="0057492C">
                    <w:rPr>
                      <w:rFonts w:ascii="Assistant" w:hAnsi="Assistant" w:cs="Assistant"/>
                      <w:b/>
                      <w:bCs/>
                      <w:sz w:val="24"/>
                      <w:szCs w:val="24"/>
                    </w:rPr>
                    <w:t xml:space="preserve"> | </w:t>
                  </w:r>
                  <w:r w:rsidRPr="0057492C">
                    <w:rPr>
                      <w:rFonts w:ascii="Assistant" w:hAnsi="Assistant" w:cs="Assistant"/>
                      <w:sz w:val="24"/>
                      <w:szCs w:val="24"/>
                    </w:rPr>
                    <w:t>Israel Post, Tel Aviv</w:t>
                  </w:r>
                </w:p>
                <w:p w14:paraId="66C3045D" w14:textId="6E14E9A1" w:rsidR="0057492C" w:rsidRPr="0057492C" w:rsidRDefault="0057492C" w:rsidP="0057492C">
                  <w:pPr>
                    <w:jc w:val="left"/>
                    <w:rPr>
                      <w:rFonts w:ascii="Assistant" w:hAnsi="Assistant" w:cs="Assistant"/>
                      <w:sz w:val="24"/>
                      <w:szCs w:val="24"/>
                    </w:rPr>
                  </w:pPr>
                  <w:r w:rsidRPr="0057492C">
                    <w:rPr>
                      <w:rFonts w:ascii="Assistant" w:hAnsi="Assistant" w:cs="Assistant"/>
                      <w:sz w:val="24"/>
                      <w:szCs w:val="24"/>
                    </w:rPr>
                    <w:t>2020– 2019</w:t>
                  </w:r>
                </w:p>
                <w:p w14:paraId="2A6271A4" w14:textId="77777777" w:rsidR="0057492C" w:rsidRDefault="0057492C" w:rsidP="0057492C">
                  <w:pPr>
                    <w:pStyle w:val="affff2"/>
                    <w:numPr>
                      <w:ilvl w:val="0"/>
                      <w:numId w:val="14"/>
                    </w:numPr>
                    <w:jc w:val="both"/>
                    <w:rPr>
                      <w:rFonts w:ascii="Assistant" w:hAnsi="Assistant" w:cs="Assistant"/>
                      <w:sz w:val="24"/>
                      <w:szCs w:val="24"/>
                    </w:rPr>
                  </w:pPr>
                  <w:r w:rsidRPr="0057492C">
                    <w:rPr>
                      <w:rFonts w:ascii="Assistant" w:hAnsi="Assistant" w:cs="Assistant"/>
                      <w:sz w:val="24"/>
                      <w:szCs w:val="24"/>
                    </w:rPr>
                    <w:t xml:space="preserve">Management </w:t>
                  </w:r>
                </w:p>
                <w:p w14:paraId="628B5380" w14:textId="0025250B" w:rsidR="0057492C" w:rsidRPr="0057492C" w:rsidRDefault="0057492C" w:rsidP="0057492C">
                  <w:pPr>
                    <w:pStyle w:val="affff2"/>
                    <w:numPr>
                      <w:ilvl w:val="0"/>
                      <w:numId w:val="14"/>
                    </w:numPr>
                    <w:jc w:val="both"/>
                    <w:rPr>
                      <w:rFonts w:ascii="Assistant" w:hAnsi="Assistant" w:cs="Assistant"/>
                      <w:sz w:val="24"/>
                      <w:szCs w:val="24"/>
                    </w:rPr>
                  </w:pPr>
                  <w:r w:rsidRPr="0057492C">
                    <w:rPr>
                      <w:rFonts w:ascii="Assistant" w:hAnsi="Assistant" w:cs="Assistant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ssistant" w:hAnsi="Assistant" w:cs="Assistant"/>
                      <w:sz w:val="24"/>
                      <w:szCs w:val="24"/>
                    </w:rPr>
                    <w:t>E</w:t>
                  </w:r>
                  <w:r w:rsidRPr="0057492C">
                    <w:rPr>
                      <w:rFonts w:ascii="Assistant" w:hAnsi="Assistant" w:cs="Assistant"/>
                      <w:sz w:val="24"/>
                      <w:szCs w:val="24"/>
                    </w:rPr>
                    <w:t>mployee instruction</w:t>
                  </w:r>
                </w:p>
                <w:p w14:paraId="6457D792" w14:textId="77777777" w:rsidR="0057492C" w:rsidRPr="0057492C" w:rsidRDefault="0057492C" w:rsidP="0057492C">
                  <w:pPr>
                    <w:pStyle w:val="affff2"/>
                    <w:numPr>
                      <w:ilvl w:val="0"/>
                      <w:numId w:val="14"/>
                    </w:numPr>
                    <w:jc w:val="both"/>
                    <w:rPr>
                      <w:rFonts w:ascii="Assistant" w:hAnsi="Assistant" w:cs="Assistant"/>
                      <w:sz w:val="24"/>
                      <w:szCs w:val="24"/>
                    </w:rPr>
                  </w:pPr>
                  <w:r w:rsidRPr="0057492C">
                    <w:rPr>
                      <w:rFonts w:ascii="Assistant" w:hAnsi="Assistant" w:cs="Assistant"/>
                      <w:sz w:val="24"/>
                      <w:szCs w:val="24"/>
                    </w:rPr>
                    <w:t>Managing complex situations</w:t>
                  </w:r>
                </w:p>
                <w:p w14:paraId="0463C4BC" w14:textId="438E6C6A" w:rsidR="00C420C8" w:rsidRPr="0062253C" w:rsidRDefault="0057492C" w:rsidP="0057492C">
                  <w:pPr>
                    <w:pStyle w:val="affff2"/>
                    <w:numPr>
                      <w:ilvl w:val="0"/>
                      <w:numId w:val="14"/>
                    </w:numPr>
                    <w:jc w:val="left"/>
                    <w:rPr>
                      <w:rFonts w:ascii="Tahoma" w:hAnsi="Tahoma"/>
                      <w:lang w:bidi="he-IL"/>
                    </w:rPr>
                  </w:pPr>
                  <w:r w:rsidRPr="00021B8C">
                    <w:rPr>
                      <w:rFonts w:ascii="Assistant" w:hAnsi="Assistant" w:cs="Assistant"/>
                      <w:noProof/>
                      <w:lang w:bidi="he-IL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8480" behindDoc="0" locked="0" layoutInCell="1" allowOverlap="1" wp14:anchorId="30D56128" wp14:editId="4221CA70">
                            <wp:simplePos x="0" y="0"/>
                            <wp:positionH relativeFrom="column">
                              <wp:posOffset>-734060</wp:posOffset>
                            </wp:positionH>
                            <wp:positionV relativeFrom="paragraph">
                              <wp:posOffset>567151</wp:posOffset>
                            </wp:positionV>
                            <wp:extent cx="3409950" cy="3338195"/>
                            <wp:effectExtent l="0" t="0" r="0" b="0"/>
                            <wp:wrapNone/>
                            <wp:docPr id="14" name="קבוצה 1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409950" cy="3338195"/>
                                      <a:chOff x="-161924" y="0"/>
                                      <a:chExt cx="3409950" cy="2335283"/>
                                    </a:xfrm>
                                  </wpg:grpSpPr>
                                  <wps:wsp>
                                    <wps:cNvPr id="8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161924" y="427753"/>
                                        <a:ext cx="3409950" cy="190753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26604C1" w14:textId="77777777" w:rsidR="0057492C" w:rsidRPr="002D351F" w:rsidRDefault="0057492C" w:rsidP="0057492C">
                                          <w:pPr>
                                            <w:jc w:val="left"/>
                                            <w:rPr>
                                              <w:rFonts w:ascii="Assistant" w:hAnsi="Assistant" w:cs="Assistant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2D351F">
                                            <w:rPr>
                                              <w:rFonts w:ascii="Assistant" w:hAnsi="Assistant" w:cs="Assistant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"</w:t>
                                          </w:r>
                                          <w:r w:rsidRPr="0057492C">
                                            <w:rPr>
                                              <w:rFonts w:ascii="Assistant" w:hAnsi="Assistant" w:cs="Assistant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Code-IN" | Tech Career |</w:t>
                                          </w:r>
                                          <w:r w:rsidRPr="0057492C">
                                            <w:rPr>
                                              <w:rFonts w:ascii="Assistant" w:hAnsi="Assistant" w:cs="Assistant"/>
                                              <w:sz w:val="24"/>
                                              <w:szCs w:val="24"/>
                                            </w:rPr>
                                            <w:t xml:space="preserve"> 2021</w:t>
                                          </w:r>
                                        </w:p>
                                        <w:p w14:paraId="07F481FE" w14:textId="35CC29CD" w:rsidR="0057492C" w:rsidRPr="0057492C" w:rsidRDefault="0057492C" w:rsidP="0057492C">
                                          <w:pPr>
                                            <w:pStyle w:val="affff2"/>
                                            <w:numPr>
                                              <w:ilvl w:val="0"/>
                                              <w:numId w:val="12"/>
                                            </w:numPr>
                                            <w:jc w:val="left"/>
                                            <w:rPr>
                                              <w:rFonts w:ascii="Assistant" w:hAnsi="Assistant" w:cs="Assistant"/>
                                            </w:rPr>
                                          </w:pPr>
                                          <w:r w:rsidRPr="0057492C">
                                            <w:rPr>
                                              <w:rFonts w:ascii="Assistant" w:hAnsi="Assistant" w:cs="Assistant"/>
                                              <w:b/>
                                              <w:bCs/>
                                            </w:rPr>
                                            <w:t>Client-Side:</w:t>
                                          </w:r>
                                          <w:r w:rsidR="0052664F">
                                            <w:rPr>
                                              <w:rFonts w:ascii="Assistant" w:hAnsi="Assistant" w:cs="Assistant"/>
                                            </w:rPr>
                                            <w:t xml:space="preserve"> </w:t>
                                          </w:r>
                                          <w:r w:rsidR="0052664F" w:rsidRPr="0057492C">
                                            <w:rPr>
                                              <w:rFonts w:ascii="Assistant" w:hAnsi="Assistant" w:cs="Assistant"/>
                                            </w:rPr>
                                            <w:t>HTML, CSS, JavaScript</w:t>
                                          </w:r>
                                          <w:r w:rsidR="0052664F">
                                            <w:rPr>
                                              <w:rFonts w:ascii="Assistant" w:hAnsi="Assistant" w:cs="Assistant"/>
                                            </w:rPr>
                                            <w:t>,</w:t>
                                          </w:r>
                                          <w:r w:rsidRPr="0057492C">
                                            <w:rPr>
                                              <w:rFonts w:ascii="Assistant" w:hAnsi="Assistant" w:cs="Assistant"/>
                                            </w:rPr>
                                            <w:t xml:space="preserve"> TypeScript, React (Hooks, Redux).</w:t>
                                          </w:r>
                                        </w:p>
                                        <w:p w14:paraId="4A2BB188" w14:textId="5C796E24" w:rsidR="0057492C" w:rsidRPr="0057492C" w:rsidRDefault="0057492C" w:rsidP="0057492C">
                                          <w:pPr>
                                            <w:pStyle w:val="affff2"/>
                                            <w:numPr>
                                              <w:ilvl w:val="0"/>
                                              <w:numId w:val="12"/>
                                            </w:numPr>
                                            <w:jc w:val="left"/>
                                            <w:rPr>
                                              <w:rFonts w:ascii="Assistant" w:hAnsi="Assistant" w:cs="Assistant"/>
                                            </w:rPr>
                                          </w:pPr>
                                          <w:r w:rsidRPr="0057492C">
                                            <w:rPr>
                                              <w:rFonts w:ascii="Assistant" w:hAnsi="Assistant" w:cs="Assistant"/>
                                              <w:b/>
                                              <w:bCs/>
                                            </w:rPr>
                                            <w:t>Server-Side:</w:t>
                                          </w:r>
                                          <w:r w:rsidRPr="0057492C">
                                            <w:rPr>
                                              <w:rFonts w:ascii="Assistant" w:hAnsi="Assistant" w:cs="Assistant"/>
                                            </w:rPr>
                                            <w:t xml:space="preserve"> Node.js, OOP, Express.js, Rest API.</w:t>
                                          </w:r>
                                        </w:p>
                                        <w:p w14:paraId="09469A75" w14:textId="77777777" w:rsidR="0057492C" w:rsidRPr="0057492C" w:rsidRDefault="0057492C" w:rsidP="0057492C">
                                          <w:pPr>
                                            <w:pStyle w:val="affff2"/>
                                            <w:numPr>
                                              <w:ilvl w:val="0"/>
                                              <w:numId w:val="12"/>
                                            </w:numPr>
                                            <w:jc w:val="left"/>
                                            <w:rPr>
                                              <w:rFonts w:ascii="Assistant" w:hAnsi="Assistant" w:cs="Assistant"/>
                                            </w:rPr>
                                          </w:pPr>
                                          <w:r w:rsidRPr="0057492C">
                                            <w:rPr>
                                              <w:rFonts w:ascii="Assistant" w:hAnsi="Assistant" w:cs="Assistant"/>
                                              <w:b/>
                                              <w:bCs/>
                                            </w:rPr>
                                            <w:t>Database:</w:t>
                                          </w:r>
                                          <w:r w:rsidRPr="0057492C">
                                            <w:rPr>
                                              <w:rFonts w:ascii="Assistant" w:hAnsi="Assistant" w:cs="Assistant"/>
                                            </w:rPr>
                                            <w:t xml:space="preserve"> MongoDB.</w:t>
                                          </w:r>
                                        </w:p>
                                        <w:p w14:paraId="1E3268B2" w14:textId="2CAFF49E" w:rsidR="0057492C" w:rsidRDefault="0057492C" w:rsidP="0057492C">
                                          <w:pPr>
                                            <w:pStyle w:val="affff2"/>
                                            <w:numPr>
                                              <w:ilvl w:val="0"/>
                                              <w:numId w:val="12"/>
                                            </w:numPr>
                                            <w:jc w:val="left"/>
                                            <w:rPr>
                                              <w:rFonts w:ascii="Assistant" w:hAnsi="Assistant" w:cs="Assistant"/>
                                            </w:rPr>
                                          </w:pPr>
                                          <w:r w:rsidRPr="0057492C">
                                            <w:rPr>
                                              <w:rFonts w:ascii="Assistant" w:hAnsi="Assistant" w:cs="Assistant"/>
                                              <w:b/>
                                              <w:bCs/>
                                            </w:rPr>
                                            <w:t>Development Tools</w:t>
                                          </w:r>
                                          <w:r w:rsidRPr="0057492C">
                                            <w:rPr>
                                              <w:rFonts w:ascii="Assistant" w:hAnsi="Assistant" w:cs="Assistant"/>
                                            </w:rPr>
                                            <w:t>: Visual Studio Code, Git, GitHub, Dev Tools, Heroku.</w:t>
                                          </w:r>
                                        </w:p>
                                        <w:p w14:paraId="32E14BFB" w14:textId="2604BE5E" w:rsidR="0057492C" w:rsidRPr="0057492C" w:rsidRDefault="0057492C" w:rsidP="0057492C">
                                          <w:pPr>
                                            <w:pStyle w:val="affff2"/>
                                            <w:numPr>
                                              <w:ilvl w:val="0"/>
                                              <w:numId w:val="12"/>
                                            </w:numPr>
                                            <w:jc w:val="left"/>
                                            <w:rPr>
                                              <w:rFonts w:ascii="Assistant" w:hAnsi="Assistant" w:cs="Assistant"/>
                                            </w:rPr>
                                          </w:pPr>
                                          <w:r w:rsidRPr="0057492C">
                                            <w:rPr>
                                              <w:rFonts w:ascii="Assistant" w:eastAsia="David" w:hAnsi="Assistant" w:cs="Assistant"/>
                                              <w:b/>
                                              <w:color w:val="000000" w:themeColor="text1"/>
                                              <w:lang w:bidi="he-IL"/>
                                            </w:rPr>
                                            <w:t>B</w:t>
                                          </w:r>
                                          <w:r w:rsidRPr="0057492C">
                                            <w:rPr>
                                              <w:rFonts w:ascii="Assistant" w:hAnsi="Assistant" w:cs="Assistant"/>
                                              <w:b/>
                                              <w:color w:val="000000" w:themeColor="text1"/>
                                              <w:lang w:bidi="he-IL"/>
                                            </w:rPr>
                                            <w:t>ackend</w:t>
                                          </w:r>
                                          <w:r w:rsidRPr="0057492C">
                                            <w:rPr>
                                              <w:rFonts w:ascii="Assistant" w:hAnsi="Assistant" w:cs="Assistant"/>
                                              <w:rtl/>
                                              <w:lang w:bidi="he-IL"/>
                                            </w:rPr>
                                            <w:t xml:space="preserve"> </w:t>
                                          </w:r>
                                          <w:r w:rsidRPr="0057492C">
                                            <w:rPr>
                                              <w:rFonts w:ascii="Assistant" w:hAnsi="Assistant" w:cs="Assistant"/>
                                            </w:rPr>
                                            <w:t>Internship</w:t>
                                          </w:r>
                                          <w:r>
                                            <w:rPr>
                                              <w:rFonts w:ascii="Assistant" w:hAnsi="Assistant" w:cs="Assistant"/>
                                            </w:rPr>
                                            <w:t xml:space="preserve"> (100 hours)</w:t>
                                          </w:r>
                                          <w:r w:rsidR="0052664F">
                                            <w:rPr>
                                              <w:rFonts w:ascii="Assistant" w:hAnsi="Assistant" w:cs="Assistant"/>
                                            </w:rPr>
                                            <w:t>.</w:t>
                                          </w:r>
                                        </w:p>
                                        <w:p w14:paraId="46FEDDC1" w14:textId="065C4C4D" w:rsidR="0057492C" w:rsidRPr="0057492C" w:rsidRDefault="0057492C" w:rsidP="0057492C">
                                          <w:pPr>
                                            <w:pStyle w:val="affff2"/>
                                            <w:numPr>
                                              <w:ilvl w:val="0"/>
                                              <w:numId w:val="12"/>
                                            </w:numPr>
                                            <w:jc w:val="left"/>
                                            <w:rPr>
                                              <w:rFonts w:ascii="Assistant" w:hAnsi="Assistant" w:cs="Assistant"/>
                                              <w:rtl/>
                                            </w:rPr>
                                          </w:pPr>
                                          <w:proofErr w:type="spellStart"/>
                                          <w:r w:rsidRPr="0057492C">
                                            <w:rPr>
                                              <w:rFonts w:ascii="Assistant" w:hAnsi="Assistant" w:cs="Assistant"/>
                                              <w:b/>
                                              <w:bCs/>
                                              <w:color w:val="000000" w:themeColor="text1"/>
                                              <w:lang w:bidi="he-IL"/>
                                            </w:rPr>
                                            <w:t>FrontEnd</w:t>
                                          </w:r>
                                          <w:proofErr w:type="spellEnd"/>
                                          <w:r w:rsidRPr="0057492C">
                                            <w:rPr>
                                              <w:rFonts w:ascii="Assistant" w:hAnsi="Assistant" w:cs="Assistant"/>
                                              <w:b/>
                                              <w:bCs/>
                                            </w:rPr>
                                            <w:t xml:space="preserve"> </w:t>
                                          </w:r>
                                          <w:r w:rsidRPr="0057492C">
                                            <w:rPr>
                                              <w:rFonts w:ascii="Assistant" w:hAnsi="Assistant" w:cs="Assistant"/>
                                            </w:rPr>
                                            <w:t>Internship</w:t>
                                          </w:r>
                                          <w:r>
                                            <w:rPr>
                                              <w:rFonts w:ascii="Assistant" w:hAnsi="Assistant" w:cs="Assistant"/>
                                            </w:rPr>
                                            <w:t xml:space="preserve"> (100 hours)</w:t>
                                          </w:r>
                                        </w:p>
                                        <w:p w14:paraId="55F7A933" w14:textId="439BB1C0" w:rsidR="002C7D39" w:rsidRDefault="0057492C" w:rsidP="0057492C">
                                          <w:pPr>
                                            <w:rPr>
                                              <w:rFonts w:ascii="Tahoma" w:hAnsi="Tahoma"/>
                                              <w:lang w:bidi="he-IL"/>
                                            </w:rPr>
                                          </w:pPr>
                                          <w:r w:rsidRPr="0057492C">
                                            <w:rPr>
                                              <w:rFonts w:ascii="Assistant" w:hAnsi="Assistant" w:cs="Assistant"/>
                                              <w:b/>
                                              <w:bCs/>
                                            </w:rPr>
                                            <w:t>Final Project</w:t>
                                          </w:r>
                                          <w:r w:rsidRPr="0057492C">
                                            <w:rPr>
                                              <w:rFonts w:ascii="Assistant" w:hAnsi="Assistant" w:cs="Assistant"/>
                                            </w:rPr>
                                            <w:t xml:space="preserve"> –</w:t>
                                          </w:r>
                                          <w:hyperlink r:id="rId11" w:history="1">
                                            <w:r w:rsidRPr="0057492C">
                                              <w:rPr>
                                                <w:rStyle w:val="Hyperlink"/>
                                                <w:rFonts w:ascii="Assistant" w:hAnsi="Assistant" w:cs="Assistant"/>
                                              </w:rPr>
                                              <w:t>Employers jobs search app</w:t>
                                            </w:r>
                                          </w:hyperlink>
                                        </w:p>
                                        <w:p w14:paraId="52F179EE" w14:textId="77777777" w:rsidR="0057492C" w:rsidRDefault="0057492C" w:rsidP="0057492C">
                                          <w:pPr>
                                            <w:rPr>
                                              <w:rFonts w:ascii="Tahoma" w:hAnsi="Tahoma"/>
                                              <w:lang w:bidi="he-IL"/>
                                            </w:rPr>
                                          </w:pPr>
                                        </w:p>
                                        <w:p w14:paraId="738DA8AA" w14:textId="7A43F436" w:rsidR="0057492C" w:rsidRPr="0057492C" w:rsidRDefault="0057492C" w:rsidP="0057492C">
                                          <w:pPr>
                                            <w:jc w:val="left"/>
                                            <w:rPr>
                                              <w:rFonts w:ascii="Assistant" w:hAnsi="Assistant" w:cs="Assistant"/>
                                              <w:lang w:bidi="he-IL"/>
                                            </w:rPr>
                                          </w:pPr>
                                          <w:r w:rsidRPr="0057492C">
                                            <w:rPr>
                                              <w:rFonts w:ascii="Assistant" w:hAnsi="Assistant" w:cs="Assistant"/>
                                              <w:b/>
                                              <w:bCs/>
                                            </w:rPr>
                                            <w:t xml:space="preserve">Python Course | CAMPUS IL | </w:t>
                                          </w:r>
                                          <w:r w:rsidRPr="0057492C">
                                            <w:rPr>
                                              <w:rFonts w:ascii="Assistant" w:hAnsi="Assistant" w:cs="Assistant"/>
                                            </w:rPr>
                                            <w:t>2018</w:t>
                                          </w:r>
                                        </w:p>
                                        <w:p w14:paraId="15EE8B4F" w14:textId="7B631D07" w:rsidR="0057492C" w:rsidRDefault="0057492C" w:rsidP="0057492C">
                                          <w:pPr>
                                            <w:rPr>
                                              <w:rFonts w:ascii="Tahoma" w:hAnsi="Tahoma"/>
                                              <w:lang w:bidi="he-IL"/>
                                            </w:rPr>
                                          </w:pPr>
                                        </w:p>
                                        <w:p w14:paraId="245D92C0" w14:textId="77777777" w:rsidR="0057492C" w:rsidRPr="002C7D39" w:rsidRDefault="0057492C" w:rsidP="0057492C">
                                          <w:pPr>
                                            <w:jc w:val="both"/>
                                            <w:rPr>
                                              <w:rFonts w:ascii="Tahoma" w:hAnsi="Tahoma"/>
                                              <w:lang w:bidi="he-IL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13" name="קבוצה 13"/>
                                    <wpg:cNvGrpSpPr/>
                                    <wpg:grpSpPr>
                                      <a:xfrm>
                                        <a:off x="0" y="0"/>
                                        <a:ext cx="3143250" cy="447039"/>
                                        <a:chOff x="0" y="0"/>
                                        <a:chExt cx="3143250" cy="447039"/>
                                      </a:xfrm>
                                    </wpg:grpSpPr>
                                    <wps:wsp>
                                      <wps:cNvPr id="12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42900" y="57150"/>
                                          <a:ext cx="2416809" cy="38988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9D57B30" w14:textId="0F76FF40" w:rsidR="00BE3C56" w:rsidRPr="00551415" w:rsidRDefault="00932D58" w:rsidP="00BE3C56">
                                            <w:pPr>
                                              <w:rPr>
                                                <w:rFonts w:ascii="Assistant" w:hAnsi="Assistant" w:cs="Assistant"/>
                                                <w:sz w:val="24"/>
                                                <w:szCs w:val="24"/>
                                                <w:rtl/>
                                                <w:lang w:bidi="he-IL"/>
                                              </w:rPr>
                                            </w:pPr>
                                            <w:r w:rsidRPr="00551415">
                                              <w:rPr>
                                                <w:rFonts w:ascii="Assistant" w:hAnsi="Assistant" w:cs="Assistant"/>
                                                <w:sz w:val="28"/>
                                                <w:szCs w:val="28"/>
                                                <w:lang w:bidi="he-IL"/>
                                              </w:rPr>
                                              <w:t>Education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0" name="מחבר ישר 10"/>
                                      <wps:cNvCnPr/>
                                      <wps:spPr>
                                        <a:xfrm>
                                          <a:off x="0" y="334229"/>
                                          <a:ext cx="3133725" cy="952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/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1" name="מחבר ישר 11"/>
                                      <wps:cNvCnPr/>
                                      <wps:spPr>
                                        <a:xfrm>
                                          <a:off x="9525" y="0"/>
                                          <a:ext cx="3133725" cy="952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/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0D56128" id="קבוצה 14" o:spid="_x0000_s1027" style="position:absolute;left:0;text-align:left;margin-left:-57.8pt;margin-top:44.65pt;width:268.5pt;height:262.85pt;z-index:251668480;mso-width-relative:margin;mso-height-relative:margin" coordorigin="-1619" coordsize="34099,2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"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_x0000_s1028" type="#_x0000_t202" style="position:absolute;left:-1619;top:4277;width:34099;height:19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            <v:textbox>
                                <w:txbxContent>
                                  <w:p w14:paraId="326604C1" w14:textId="77777777" w:rsidR="0057492C" w:rsidRPr="002D351F" w:rsidRDefault="0057492C" w:rsidP="0057492C">
                                    <w:pPr>
                                      <w:jc w:val="left"/>
                                      <w:rPr>
                                        <w:rFonts w:ascii="Assistant" w:hAnsi="Assistant" w:cs="Assistant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2D351F">
                                      <w:rPr>
                                        <w:rFonts w:ascii="Assistant" w:hAnsi="Assistant" w:cs="Assistant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"</w:t>
                                    </w:r>
                                    <w:r w:rsidRPr="0057492C">
                                      <w:rPr>
                                        <w:rFonts w:ascii="Assistant" w:hAnsi="Assistant" w:cs="Assistant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Code-IN" | Tech Career |</w:t>
                                    </w:r>
                                    <w:r w:rsidRPr="0057492C">
                                      <w:rPr>
                                        <w:rFonts w:ascii="Assistant" w:hAnsi="Assistant" w:cs="Assistant"/>
                                        <w:sz w:val="24"/>
                                        <w:szCs w:val="24"/>
                                      </w:rPr>
                                      <w:t xml:space="preserve"> 2021</w:t>
                                    </w:r>
                                  </w:p>
                                  <w:p w14:paraId="07F481FE" w14:textId="35CC29CD" w:rsidR="0057492C" w:rsidRPr="0057492C" w:rsidRDefault="0057492C" w:rsidP="0057492C">
                                    <w:pPr>
                                      <w:pStyle w:val="affff2"/>
                                      <w:numPr>
                                        <w:ilvl w:val="0"/>
                                        <w:numId w:val="12"/>
                                      </w:numPr>
                                      <w:jc w:val="left"/>
                                      <w:rPr>
                                        <w:rFonts w:ascii="Assistant" w:hAnsi="Assistant" w:cs="Assistant"/>
                                      </w:rPr>
                                    </w:pPr>
                                    <w:r w:rsidRPr="0057492C">
                                      <w:rPr>
                                        <w:rFonts w:ascii="Assistant" w:hAnsi="Assistant" w:cs="Assistant"/>
                                        <w:b/>
                                        <w:bCs/>
                                      </w:rPr>
                                      <w:t>Client-Side:</w:t>
                                    </w:r>
                                    <w:r w:rsidR="0052664F">
                                      <w:rPr>
                                        <w:rFonts w:ascii="Assistant" w:hAnsi="Assistant" w:cs="Assistant"/>
                                      </w:rPr>
                                      <w:t xml:space="preserve"> </w:t>
                                    </w:r>
                                    <w:r w:rsidR="0052664F" w:rsidRPr="0057492C">
                                      <w:rPr>
                                        <w:rFonts w:ascii="Assistant" w:hAnsi="Assistant" w:cs="Assistant"/>
                                      </w:rPr>
                                      <w:t>HTML, CSS, JavaScript</w:t>
                                    </w:r>
                                    <w:r w:rsidR="0052664F">
                                      <w:rPr>
                                        <w:rFonts w:ascii="Assistant" w:hAnsi="Assistant" w:cs="Assistant"/>
                                      </w:rPr>
                                      <w:t>,</w:t>
                                    </w:r>
                                    <w:r w:rsidRPr="0057492C">
                                      <w:rPr>
                                        <w:rFonts w:ascii="Assistant" w:hAnsi="Assistant" w:cs="Assistant"/>
                                      </w:rPr>
                                      <w:t xml:space="preserve"> TypeScript, React (Hooks, Redux).</w:t>
                                    </w:r>
                                  </w:p>
                                  <w:p w14:paraId="4A2BB188" w14:textId="5C796E24" w:rsidR="0057492C" w:rsidRPr="0057492C" w:rsidRDefault="0057492C" w:rsidP="0057492C">
                                    <w:pPr>
                                      <w:pStyle w:val="affff2"/>
                                      <w:numPr>
                                        <w:ilvl w:val="0"/>
                                        <w:numId w:val="12"/>
                                      </w:numPr>
                                      <w:jc w:val="left"/>
                                      <w:rPr>
                                        <w:rFonts w:ascii="Assistant" w:hAnsi="Assistant" w:cs="Assistant"/>
                                      </w:rPr>
                                    </w:pPr>
                                    <w:r w:rsidRPr="0057492C">
                                      <w:rPr>
                                        <w:rFonts w:ascii="Assistant" w:hAnsi="Assistant" w:cs="Assistant"/>
                                        <w:b/>
                                        <w:bCs/>
                                      </w:rPr>
                                      <w:t>Server-Side:</w:t>
                                    </w:r>
                                    <w:r w:rsidRPr="0057492C">
                                      <w:rPr>
                                        <w:rFonts w:ascii="Assistant" w:hAnsi="Assistant" w:cs="Assistant"/>
                                      </w:rPr>
                                      <w:t xml:space="preserve"> Node.js, OOP, Express.js, Rest API.</w:t>
                                    </w:r>
                                  </w:p>
                                  <w:p w14:paraId="09469A75" w14:textId="77777777" w:rsidR="0057492C" w:rsidRPr="0057492C" w:rsidRDefault="0057492C" w:rsidP="0057492C">
                                    <w:pPr>
                                      <w:pStyle w:val="affff2"/>
                                      <w:numPr>
                                        <w:ilvl w:val="0"/>
                                        <w:numId w:val="12"/>
                                      </w:numPr>
                                      <w:jc w:val="left"/>
                                      <w:rPr>
                                        <w:rFonts w:ascii="Assistant" w:hAnsi="Assistant" w:cs="Assistant"/>
                                      </w:rPr>
                                    </w:pPr>
                                    <w:r w:rsidRPr="0057492C">
                                      <w:rPr>
                                        <w:rFonts w:ascii="Assistant" w:hAnsi="Assistant" w:cs="Assistant"/>
                                        <w:b/>
                                        <w:bCs/>
                                      </w:rPr>
                                      <w:t>Database:</w:t>
                                    </w:r>
                                    <w:r w:rsidRPr="0057492C">
                                      <w:rPr>
                                        <w:rFonts w:ascii="Assistant" w:hAnsi="Assistant" w:cs="Assistant"/>
                                      </w:rPr>
                                      <w:t xml:space="preserve"> MongoDB.</w:t>
                                    </w:r>
                                  </w:p>
                                  <w:p w14:paraId="1E3268B2" w14:textId="2CAFF49E" w:rsidR="0057492C" w:rsidRDefault="0057492C" w:rsidP="0057492C">
                                    <w:pPr>
                                      <w:pStyle w:val="affff2"/>
                                      <w:numPr>
                                        <w:ilvl w:val="0"/>
                                        <w:numId w:val="12"/>
                                      </w:numPr>
                                      <w:jc w:val="left"/>
                                      <w:rPr>
                                        <w:rFonts w:ascii="Assistant" w:hAnsi="Assistant" w:cs="Assistant"/>
                                      </w:rPr>
                                    </w:pPr>
                                    <w:r w:rsidRPr="0057492C">
                                      <w:rPr>
                                        <w:rFonts w:ascii="Assistant" w:hAnsi="Assistant" w:cs="Assistant"/>
                                        <w:b/>
                                        <w:bCs/>
                                      </w:rPr>
                                      <w:t>Development Tools</w:t>
                                    </w:r>
                                    <w:r w:rsidRPr="0057492C">
                                      <w:rPr>
                                        <w:rFonts w:ascii="Assistant" w:hAnsi="Assistant" w:cs="Assistant"/>
                                      </w:rPr>
                                      <w:t>: Visual Studio Code, Git, GitHub, Dev Tools, Heroku.</w:t>
                                    </w:r>
                                  </w:p>
                                  <w:p w14:paraId="32E14BFB" w14:textId="2604BE5E" w:rsidR="0057492C" w:rsidRPr="0057492C" w:rsidRDefault="0057492C" w:rsidP="0057492C">
                                    <w:pPr>
                                      <w:pStyle w:val="affff2"/>
                                      <w:numPr>
                                        <w:ilvl w:val="0"/>
                                        <w:numId w:val="12"/>
                                      </w:numPr>
                                      <w:jc w:val="left"/>
                                      <w:rPr>
                                        <w:rFonts w:ascii="Assistant" w:hAnsi="Assistant" w:cs="Assistant"/>
                                      </w:rPr>
                                    </w:pPr>
                                    <w:r w:rsidRPr="0057492C">
                                      <w:rPr>
                                        <w:rFonts w:ascii="Assistant" w:eastAsia="David" w:hAnsi="Assistant" w:cs="Assistant"/>
                                        <w:b/>
                                        <w:color w:val="000000" w:themeColor="text1"/>
                                        <w:lang w:bidi="he-IL"/>
                                      </w:rPr>
                                      <w:t>B</w:t>
                                    </w:r>
                                    <w:r w:rsidRPr="0057492C">
                                      <w:rPr>
                                        <w:rFonts w:ascii="Assistant" w:hAnsi="Assistant" w:cs="Assistant"/>
                                        <w:b/>
                                        <w:color w:val="000000" w:themeColor="text1"/>
                                        <w:lang w:bidi="he-IL"/>
                                      </w:rPr>
                                      <w:t>ackend</w:t>
                                    </w:r>
                                    <w:r w:rsidRPr="0057492C">
                                      <w:rPr>
                                        <w:rFonts w:ascii="Assistant" w:hAnsi="Assistant" w:cs="Assistant"/>
                                        <w:rtl/>
                                        <w:lang w:bidi="he-IL"/>
                                      </w:rPr>
                                      <w:t xml:space="preserve"> </w:t>
                                    </w:r>
                                    <w:r w:rsidRPr="0057492C">
                                      <w:rPr>
                                        <w:rFonts w:ascii="Assistant" w:hAnsi="Assistant" w:cs="Assistant"/>
                                      </w:rPr>
                                      <w:t>Internship</w:t>
                                    </w:r>
                                    <w:r>
                                      <w:rPr>
                                        <w:rFonts w:ascii="Assistant" w:hAnsi="Assistant" w:cs="Assistant"/>
                                      </w:rPr>
                                      <w:t xml:space="preserve"> (100 hours)</w:t>
                                    </w:r>
                                    <w:r w:rsidR="0052664F">
                                      <w:rPr>
                                        <w:rFonts w:ascii="Assistant" w:hAnsi="Assistant" w:cs="Assistant"/>
                                      </w:rPr>
                                      <w:t>.</w:t>
                                    </w:r>
                                  </w:p>
                                  <w:p w14:paraId="46FEDDC1" w14:textId="065C4C4D" w:rsidR="0057492C" w:rsidRPr="0057492C" w:rsidRDefault="0057492C" w:rsidP="0057492C">
                                    <w:pPr>
                                      <w:pStyle w:val="affff2"/>
                                      <w:numPr>
                                        <w:ilvl w:val="0"/>
                                        <w:numId w:val="12"/>
                                      </w:numPr>
                                      <w:jc w:val="left"/>
                                      <w:rPr>
                                        <w:rFonts w:ascii="Assistant" w:hAnsi="Assistant" w:cs="Assistant"/>
                                        <w:rtl/>
                                      </w:rPr>
                                    </w:pPr>
                                    <w:proofErr w:type="spellStart"/>
                                    <w:r w:rsidRPr="0057492C">
                                      <w:rPr>
                                        <w:rFonts w:ascii="Assistant" w:hAnsi="Assistant" w:cs="Assistant"/>
                                        <w:b/>
                                        <w:bCs/>
                                        <w:color w:val="000000" w:themeColor="text1"/>
                                        <w:lang w:bidi="he-IL"/>
                                      </w:rPr>
                                      <w:t>FrontEnd</w:t>
                                    </w:r>
                                    <w:proofErr w:type="spellEnd"/>
                                    <w:r w:rsidRPr="0057492C">
                                      <w:rPr>
                                        <w:rFonts w:ascii="Assistant" w:hAnsi="Assistant" w:cs="Assistant"/>
                                        <w:b/>
                                        <w:bCs/>
                                      </w:rPr>
                                      <w:t xml:space="preserve"> </w:t>
                                    </w:r>
                                    <w:r w:rsidRPr="0057492C">
                                      <w:rPr>
                                        <w:rFonts w:ascii="Assistant" w:hAnsi="Assistant" w:cs="Assistant"/>
                                      </w:rPr>
                                      <w:t>Internship</w:t>
                                    </w:r>
                                    <w:r>
                                      <w:rPr>
                                        <w:rFonts w:ascii="Assistant" w:hAnsi="Assistant" w:cs="Assistant"/>
                                      </w:rPr>
                                      <w:t xml:space="preserve"> (100 hours)</w:t>
                                    </w:r>
                                  </w:p>
                                  <w:p w14:paraId="55F7A933" w14:textId="439BB1C0" w:rsidR="002C7D39" w:rsidRDefault="0057492C" w:rsidP="0057492C">
                                    <w:pPr>
                                      <w:rPr>
                                        <w:rFonts w:ascii="Tahoma" w:hAnsi="Tahoma"/>
                                        <w:lang w:bidi="he-IL"/>
                                      </w:rPr>
                                    </w:pPr>
                                    <w:r w:rsidRPr="0057492C">
                                      <w:rPr>
                                        <w:rFonts w:ascii="Assistant" w:hAnsi="Assistant" w:cs="Assistant"/>
                                        <w:b/>
                                        <w:bCs/>
                                      </w:rPr>
                                      <w:t>Final Project</w:t>
                                    </w:r>
                                    <w:r w:rsidRPr="0057492C">
                                      <w:rPr>
                                        <w:rFonts w:ascii="Assistant" w:hAnsi="Assistant" w:cs="Assistant"/>
                                      </w:rPr>
                                      <w:t xml:space="preserve"> –</w:t>
                                    </w:r>
                                    <w:hyperlink r:id="rId12" w:history="1">
                                      <w:r w:rsidRPr="0057492C">
                                        <w:rPr>
                                          <w:rStyle w:val="Hyperlink"/>
                                          <w:rFonts w:ascii="Assistant" w:hAnsi="Assistant" w:cs="Assistant"/>
                                        </w:rPr>
                                        <w:t>Employers jobs search app</w:t>
                                      </w:r>
                                    </w:hyperlink>
                                  </w:p>
                                  <w:p w14:paraId="52F179EE" w14:textId="77777777" w:rsidR="0057492C" w:rsidRDefault="0057492C" w:rsidP="0057492C">
                                    <w:pPr>
                                      <w:rPr>
                                        <w:rFonts w:ascii="Tahoma" w:hAnsi="Tahoma"/>
                                        <w:lang w:bidi="he-IL"/>
                                      </w:rPr>
                                    </w:pPr>
                                  </w:p>
                                  <w:p w14:paraId="738DA8AA" w14:textId="7A43F436" w:rsidR="0057492C" w:rsidRPr="0057492C" w:rsidRDefault="0057492C" w:rsidP="0057492C">
                                    <w:pPr>
                                      <w:jc w:val="left"/>
                                      <w:rPr>
                                        <w:rFonts w:ascii="Assistant" w:hAnsi="Assistant" w:cs="Assistant"/>
                                        <w:lang w:bidi="he-IL"/>
                                      </w:rPr>
                                    </w:pPr>
                                    <w:r w:rsidRPr="0057492C">
                                      <w:rPr>
                                        <w:rFonts w:ascii="Assistant" w:hAnsi="Assistant" w:cs="Assistant"/>
                                        <w:b/>
                                        <w:bCs/>
                                      </w:rPr>
                                      <w:t xml:space="preserve">Python Course | CAMPUS IL | </w:t>
                                    </w:r>
                                    <w:r w:rsidRPr="0057492C">
                                      <w:rPr>
                                        <w:rFonts w:ascii="Assistant" w:hAnsi="Assistant" w:cs="Assistant"/>
                                      </w:rPr>
                                      <w:t>2018</w:t>
                                    </w:r>
                                  </w:p>
                                  <w:p w14:paraId="15EE8B4F" w14:textId="7B631D07" w:rsidR="0057492C" w:rsidRDefault="0057492C" w:rsidP="0057492C">
                                    <w:pPr>
                                      <w:rPr>
                                        <w:rFonts w:ascii="Tahoma" w:hAnsi="Tahoma"/>
                                        <w:lang w:bidi="he-IL"/>
                                      </w:rPr>
                                    </w:pPr>
                                  </w:p>
                                  <w:p w14:paraId="245D92C0" w14:textId="77777777" w:rsidR="0057492C" w:rsidRPr="002C7D39" w:rsidRDefault="0057492C" w:rsidP="0057492C">
                                    <w:pPr>
                                      <w:jc w:val="both"/>
                                      <w:rPr>
                                        <w:rFonts w:ascii="Tahoma" w:hAnsi="Tahoma"/>
                                        <w:lang w:bidi="he-IL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group id="קבוצה 13" o:spid="_x0000_s1029" style="position:absolute;width:31432;height:4470" coordsize="31432,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<v:shape id="_x0000_s1030" type="#_x0000_t202" style="position:absolute;left:3429;top:571;width:24168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              <v:textbox>
                                  <w:txbxContent>
                                    <w:p w14:paraId="59D57B30" w14:textId="0F76FF40" w:rsidR="00BE3C56" w:rsidRPr="00551415" w:rsidRDefault="00932D58" w:rsidP="00BE3C56">
                                      <w:pPr>
                                        <w:rPr>
                                          <w:rFonts w:ascii="Assistant" w:hAnsi="Assistant" w:cs="Assistant"/>
                                          <w:sz w:val="24"/>
                                          <w:szCs w:val="24"/>
                                          <w:rtl/>
                                          <w:lang w:bidi="he-IL"/>
                                        </w:rPr>
                                      </w:pPr>
                                      <w:r w:rsidRPr="00551415">
                                        <w:rPr>
                                          <w:rFonts w:ascii="Assistant" w:hAnsi="Assistant" w:cs="Assistant"/>
                                          <w:sz w:val="28"/>
                                          <w:szCs w:val="28"/>
                                          <w:lang w:bidi="he-IL"/>
                                        </w:rPr>
                                        <w:t>Education</w:t>
                                      </w:r>
                                    </w:p>
                                  </w:txbxContent>
                                </v:textbox>
                              </v:shape>
                              <v:line id="מחבר ישר 10" o:spid="_x0000_s1031" style="position:absolute;visibility:visible;mso-wrap-style:square" from="0,3342" to="31337,3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" strokecolor="#37b6ae [3204]" strokeweight="1pt">
                                <v:stroke joinstyle="miter"/>
                              </v:line>
                              <v:line id="מחבר ישר 11" o:spid="_x0000_s1032" style="position:absolute;visibility:visible;mso-wrap-style:square" from="95,0" to="31432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" strokecolor="#37b6ae [3204]" strokeweight="1pt">
                                <v:stroke joinstyle="miter"/>
                              </v:line>
                            </v:group>
                          </v:group>
                        </w:pict>
                      </mc:Fallback>
                    </mc:AlternateContent>
                  </w:r>
                  <w:r w:rsidRPr="0057492C">
                    <w:rPr>
                      <w:rFonts w:ascii="Assistant" w:hAnsi="Assistant" w:cs="Assistant"/>
                      <w:sz w:val="24"/>
                      <w:szCs w:val="24"/>
                    </w:rPr>
                    <w:t xml:space="preserve">Work schedule </w:t>
                  </w:r>
                </w:p>
              </w:tc>
            </w:tr>
            <w:tr w:rsidR="00C420C8" w:rsidRPr="00481978" w14:paraId="1F154582" w14:textId="77777777" w:rsidTr="00C7787B">
              <w:trPr>
                <w:trHeight w:val="3697"/>
              </w:trPr>
              <w:tc>
                <w:tcPr>
                  <w:tcW w:w="5685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6A4E5EC" w14:textId="0E05AD29" w:rsidR="00C420C8" w:rsidRPr="008F2616" w:rsidRDefault="0057492C" w:rsidP="008F2616">
                  <w:pPr>
                    <w:pStyle w:val="21"/>
                    <w:tabs>
                      <w:tab w:val="center" w:pos="3219"/>
                      <w:tab w:val="left" w:pos="3716"/>
                    </w:tabs>
                    <w:bidi/>
                    <w:ind w:left="794" w:right="-680"/>
                    <w:jc w:val="left"/>
                    <w:rPr>
                      <w:rFonts w:ascii="Assistant" w:hAnsi="Assistant" w:cs="Assistant"/>
                      <w:sz w:val="22"/>
                      <w:szCs w:val="22"/>
                      <w:rtl/>
                      <w:lang w:bidi="he-IL"/>
                    </w:rPr>
                  </w:pPr>
                  <w:r>
                    <w:rPr>
                      <w:rFonts w:ascii="Assistant" w:hAnsi="Assistant" w:cs="Assistant"/>
                      <w:noProof/>
                      <w:lang w:bidi="he-IL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7936" behindDoc="1" locked="0" layoutInCell="1" allowOverlap="1" wp14:anchorId="529F099F" wp14:editId="44FCE6A1">
                            <wp:simplePos x="0" y="0"/>
                            <wp:positionH relativeFrom="column">
                              <wp:posOffset>3061335</wp:posOffset>
                            </wp:positionH>
                            <wp:positionV relativeFrom="paragraph">
                              <wp:posOffset>1301486</wp:posOffset>
                            </wp:positionV>
                            <wp:extent cx="3143250" cy="405892"/>
                            <wp:effectExtent l="0" t="0" r="38100" b="0"/>
                            <wp:wrapNone/>
                            <wp:docPr id="17" name="קבוצה 1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143250" cy="405892"/>
                                      <a:chOff x="0" y="17260"/>
                                      <a:chExt cx="3143250" cy="418713"/>
                                    </a:xfrm>
                                  </wpg:grpSpPr>
                                  <wps:wsp>
                                    <wps:cNvPr id="18" name="מחבר ישר 18"/>
                                    <wps:cNvCnPr/>
                                    <wps:spPr>
                                      <a:xfrm>
                                        <a:off x="0" y="394104"/>
                                        <a:ext cx="3133725" cy="9525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" name="מחבר ישר 19"/>
                                    <wps:cNvCnPr/>
                                    <wps:spPr>
                                      <a:xfrm>
                                        <a:off x="9525" y="17260"/>
                                        <a:ext cx="3133725" cy="9525"/>
                                      </a:xfrm>
                                      <a:prstGeom prst="line">
                                        <a:avLst/>
                                      </a:prstGeom>
                                      <a:ln w="12700"/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7020" y="26624"/>
                                        <a:ext cx="2416809" cy="40934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1A33CE5" w14:textId="56AD1844" w:rsidR="00B63F0A" w:rsidRPr="00F575FB" w:rsidRDefault="00E4099C" w:rsidP="00B63F0A">
                                          <w:pPr>
                                            <w:rPr>
                                              <w:rFonts w:ascii="Assistant" w:hAnsi="Assistant" w:cs="Assistant"/>
                                              <w:sz w:val="26"/>
                                              <w:szCs w:val="26"/>
                                              <w:rtl/>
                                              <w:lang w:bidi="he-IL"/>
                                            </w:rPr>
                                          </w:pPr>
                                          <w:r w:rsidRPr="00551415">
                                            <w:rPr>
                                              <w:rFonts w:ascii="Assistant" w:hAnsi="Assistant" w:cs="Assistant"/>
                                              <w:sz w:val="28"/>
                                              <w:szCs w:val="28"/>
                                              <w:lang w:bidi="he-IL"/>
                                            </w:rPr>
                                            <w:t>Languages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29F099F" id="קבוצה 17" o:spid="_x0000_s1033" style="position:absolute;left:0;text-align:left;margin-left:241.05pt;margin-top:102.5pt;width:247.5pt;height:31.95pt;z-index:-251628544;mso-height-relative:margin" coordorigin=",172" coordsize="31432,4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">
                            <v:line id="מחבר ישר 18" o:spid="_x0000_s1034" style="position:absolute;visibility:visible;mso-wrap-style:square" from="0,3941" to="31337,4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" strokecolor="#37b6ae [3204]" strokeweight="1pt">
                              <v:stroke joinstyle="miter"/>
                            </v:line>
                            <v:line id="מחבר ישר 19" o:spid="_x0000_s1035" style="position:absolute;visibility:visible;mso-wrap-style:square" from="95,172" to="31432,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" strokecolor="#37b6ae [3204]" strokeweight="1pt">
                              <v:stroke joinstyle="miter"/>
                            </v:line>
                            <v:shape id="_x0000_s1036" type="#_x0000_t202" style="position:absolute;left:3170;top:266;width:24168;height:4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      <v:textbox>
                                <w:txbxContent>
                                  <w:p w14:paraId="31A33CE5" w14:textId="56AD1844" w:rsidR="00B63F0A" w:rsidRPr="00F575FB" w:rsidRDefault="00E4099C" w:rsidP="00B63F0A">
                                    <w:pPr>
                                      <w:rPr>
                                        <w:rFonts w:ascii="Assistant" w:hAnsi="Assistant" w:cs="Assistant"/>
                                        <w:sz w:val="26"/>
                                        <w:szCs w:val="26"/>
                                        <w:rtl/>
                                        <w:lang w:bidi="he-IL"/>
                                      </w:rPr>
                                    </w:pPr>
                                    <w:r w:rsidRPr="00551415">
                                      <w:rPr>
                                        <w:rFonts w:ascii="Assistant" w:hAnsi="Assistant" w:cs="Assistant"/>
                                        <w:sz w:val="28"/>
                                        <w:szCs w:val="28"/>
                                        <w:lang w:bidi="he-IL"/>
                                      </w:rPr>
                                      <w:t>Languages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Assistant" w:hAnsi="Assistant" w:cs="Assistant"/>
                      <w:noProof/>
                      <w:lang w:bidi="he-I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1" locked="0" layoutInCell="1" allowOverlap="1" wp14:anchorId="23340F51" wp14:editId="0AD0BEA3">
                            <wp:simplePos x="0" y="0"/>
                            <wp:positionH relativeFrom="column">
                              <wp:posOffset>2897924</wp:posOffset>
                            </wp:positionH>
                            <wp:positionV relativeFrom="paragraph">
                              <wp:posOffset>1737613</wp:posOffset>
                            </wp:positionV>
                            <wp:extent cx="3409950" cy="756751"/>
                            <wp:effectExtent l="0" t="0" r="0" b="5715"/>
                            <wp:wrapNone/>
                            <wp:docPr id="16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409950" cy="75675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BCD743B" w14:textId="77777777" w:rsidR="00EF6D46" w:rsidRPr="00691675" w:rsidRDefault="00EF6D46" w:rsidP="00EF6D46">
                                        <w:pPr>
                                          <w:rPr>
                                            <w:rFonts w:ascii="Assistant" w:hAnsi="Assistant" w:cs="Assistant"/>
                                            <w:rtl/>
                                          </w:rPr>
                                        </w:pPr>
                                        <w:r w:rsidRPr="00691675">
                                          <w:rPr>
                                            <w:rFonts w:ascii="Assistant" w:hAnsi="Assistant" w:cs="Assistant"/>
                                          </w:rPr>
                                          <w:t>Hebrew – native speaker</w:t>
                                        </w:r>
                                      </w:p>
                                      <w:p w14:paraId="13F10514" w14:textId="17A8613A" w:rsidR="00EF6D46" w:rsidRPr="00691675" w:rsidRDefault="00EF6D46" w:rsidP="00EF6D46">
                                        <w:pPr>
                                          <w:rPr>
                                            <w:rFonts w:ascii="Assistant" w:hAnsi="Assistant" w:cs="Assistant"/>
                                          </w:rPr>
                                        </w:pPr>
                                        <w:r w:rsidRPr="00691675">
                                          <w:rPr>
                                            <w:rFonts w:ascii="Assistant" w:hAnsi="Assistant" w:cs="Assistant"/>
                                          </w:rPr>
                                          <w:t>English –</w:t>
                                        </w:r>
                                        <w:r w:rsidRPr="00932D58">
                                          <w:rPr>
                                            <w:rFonts w:ascii="Assistant" w:hAnsi="Assistant" w:cs="Assistant"/>
                                            <w:b/>
                                            <w:bCs/>
                                          </w:rPr>
                                          <w:t xml:space="preserve"> fluent</w:t>
                                        </w:r>
                                      </w:p>
                                      <w:p w14:paraId="444D4F09" w14:textId="77777777" w:rsidR="00B63F0A" w:rsidRPr="002C7D39" w:rsidRDefault="00B63F0A" w:rsidP="00B63F0A">
                                        <w:pPr>
                                          <w:jc w:val="right"/>
                                          <w:rPr>
                                            <w:rFonts w:ascii="Tahoma" w:hAnsi="Tahoma"/>
                                            <w:lang w:bidi="he-IL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3340F51" id="_x0000_s1037" type="#_x0000_t202" style="position:absolute;left:0;text-align:left;margin-left:228.2pt;margin-top:136.8pt;width:268.5pt;height:59.6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" stroked="f">
                            <v:textbox>
                              <w:txbxContent>
                                <w:p w14:paraId="7BCD743B" w14:textId="77777777" w:rsidR="00EF6D46" w:rsidRPr="00691675" w:rsidRDefault="00EF6D46" w:rsidP="00EF6D46">
                                  <w:pPr>
                                    <w:rPr>
                                      <w:rFonts w:ascii="Assistant" w:hAnsi="Assistant" w:cs="Assistant"/>
                                      <w:rtl/>
                                    </w:rPr>
                                  </w:pPr>
                                  <w:r w:rsidRPr="00691675">
                                    <w:rPr>
                                      <w:rFonts w:ascii="Assistant" w:hAnsi="Assistant" w:cs="Assistant"/>
                                    </w:rPr>
                                    <w:t>Hebrew – native speaker</w:t>
                                  </w:r>
                                </w:p>
                                <w:p w14:paraId="13F10514" w14:textId="17A8613A" w:rsidR="00EF6D46" w:rsidRPr="00691675" w:rsidRDefault="00EF6D46" w:rsidP="00EF6D46">
                                  <w:pPr>
                                    <w:rPr>
                                      <w:rFonts w:ascii="Assistant" w:hAnsi="Assistant" w:cs="Assistant"/>
                                    </w:rPr>
                                  </w:pPr>
                                  <w:r w:rsidRPr="00691675">
                                    <w:rPr>
                                      <w:rFonts w:ascii="Assistant" w:hAnsi="Assistant" w:cs="Assistant"/>
                                    </w:rPr>
                                    <w:t>English –</w:t>
                                  </w:r>
                                  <w:r w:rsidRPr="00932D58">
                                    <w:rPr>
                                      <w:rFonts w:ascii="Assistant" w:hAnsi="Assistant" w:cs="Assistant"/>
                                      <w:b/>
                                      <w:bCs/>
                                    </w:rPr>
                                    <w:t xml:space="preserve"> fluent</w:t>
                                  </w:r>
                                </w:p>
                                <w:p w14:paraId="444D4F09" w14:textId="77777777" w:rsidR="00B63F0A" w:rsidRPr="002C7D39" w:rsidRDefault="00B63F0A" w:rsidP="00B63F0A">
                                  <w:pPr>
                                    <w:jc w:val="right"/>
                                    <w:rPr>
                                      <w:rFonts w:ascii="Tahoma" w:hAnsi="Tahoma"/>
                                      <w:lang w:bidi="he-IL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021B8C">
                    <w:rPr>
                      <w:rFonts w:ascii="Assistant" w:hAnsi="Assistant" w:cs="Assistant"/>
                      <w:noProof/>
                      <w:lang w:bidi="he-IL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9264" behindDoc="0" locked="0" layoutInCell="1" allowOverlap="1" wp14:anchorId="5E418DC4" wp14:editId="111DA66D">
                            <wp:simplePos x="0" y="0"/>
                            <wp:positionH relativeFrom="column">
                              <wp:posOffset>-652044</wp:posOffset>
                            </wp:positionH>
                            <wp:positionV relativeFrom="paragraph">
                              <wp:posOffset>1865234</wp:posOffset>
                            </wp:positionV>
                            <wp:extent cx="2941608" cy="2389517"/>
                            <wp:effectExtent l="0" t="0" r="0" b="0"/>
                            <wp:wrapNone/>
                            <wp:docPr id="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941608" cy="238951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8749AF5" w14:textId="7EB200E0" w:rsidR="0057492C" w:rsidRDefault="0057492C" w:rsidP="0057492C">
                                        <w:pPr>
                                          <w:pStyle w:val="affff2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jc w:val="left"/>
                                          <w:rPr>
                                            <w:rFonts w:ascii="Assistant" w:hAnsi="Assistant" w:cs="Assistant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57492C">
                                          <w:rPr>
                                            <w:rFonts w:ascii="Assistant" w:hAnsi="Assistant" w:cs="Assistant"/>
                                            <w:sz w:val="24"/>
                                            <w:szCs w:val="24"/>
                                          </w:rPr>
                                          <w:t>Fast learner</w:t>
                                        </w:r>
                                      </w:p>
                                      <w:p w14:paraId="1A760F84" w14:textId="77777777" w:rsidR="0057492C" w:rsidRDefault="0057492C" w:rsidP="0057492C">
                                        <w:pPr>
                                          <w:pStyle w:val="affff2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jc w:val="left"/>
                                          <w:rPr>
                                            <w:rFonts w:ascii="Assistant" w:hAnsi="Assistant" w:cs="Assistant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57492C">
                                          <w:rPr>
                                            <w:rFonts w:ascii="Assistant" w:hAnsi="Assistant" w:cs="Assistant"/>
                                            <w:sz w:val="24"/>
                                            <w:szCs w:val="24"/>
                                          </w:rPr>
                                          <w:t>Analytical skills</w:t>
                                        </w:r>
                                      </w:p>
                                      <w:p w14:paraId="397DCCAF" w14:textId="3E3DF4F3" w:rsidR="0057492C" w:rsidRDefault="0057492C" w:rsidP="0057492C">
                                        <w:pPr>
                                          <w:pStyle w:val="affff2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jc w:val="left"/>
                                          <w:rPr>
                                            <w:rFonts w:ascii="Assistant" w:hAnsi="Assistant" w:cs="Assistant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57492C">
                                          <w:rPr>
                                            <w:rFonts w:ascii="Assistant" w:hAnsi="Assistant" w:cs="Assistant"/>
                                            <w:sz w:val="24"/>
                                            <w:szCs w:val="24"/>
                                          </w:rPr>
                                          <w:t>Problem solving</w:t>
                                        </w:r>
                                      </w:p>
                                      <w:p w14:paraId="69EAD861" w14:textId="0460B991" w:rsidR="0057492C" w:rsidRDefault="0057492C" w:rsidP="0057492C">
                                        <w:pPr>
                                          <w:pStyle w:val="affff2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jc w:val="left"/>
                                          <w:rPr>
                                            <w:rFonts w:ascii="Assistant" w:hAnsi="Assistant" w:cs="Assistant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57492C">
                                          <w:rPr>
                                            <w:rFonts w:ascii="Assistant" w:hAnsi="Assistant" w:cs="Assistant"/>
                                            <w:sz w:val="24"/>
                                            <w:szCs w:val="24"/>
                                          </w:rPr>
                                          <w:t>Performing under pressure</w:t>
                                        </w:r>
                                      </w:p>
                                      <w:p w14:paraId="0DBBA314" w14:textId="00EA169A" w:rsidR="0057492C" w:rsidRDefault="0057492C" w:rsidP="0057492C">
                                        <w:pPr>
                                          <w:pStyle w:val="affff2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jc w:val="left"/>
                                          <w:rPr>
                                            <w:rFonts w:ascii="Assistant" w:hAnsi="Assistant" w:cs="Assistant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Assistant" w:hAnsi="Assistant" w:cs="Assistant"/>
                                            <w:sz w:val="24"/>
                                            <w:szCs w:val="24"/>
                                          </w:rPr>
                                          <w:t>Interpersonal skills</w:t>
                                        </w:r>
                                      </w:p>
                                      <w:p w14:paraId="2F71AFB1" w14:textId="519F1523" w:rsidR="0057492C" w:rsidRDefault="0057492C" w:rsidP="0057492C">
                                        <w:pPr>
                                          <w:pStyle w:val="affff2"/>
                                          <w:numPr>
                                            <w:ilvl w:val="0"/>
                                            <w:numId w:val="15"/>
                                          </w:numPr>
                                          <w:jc w:val="left"/>
                                          <w:rPr>
                                            <w:rFonts w:ascii="Assistant" w:hAnsi="Assistant" w:cs="Assistant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57492C">
                                          <w:rPr>
                                            <w:rFonts w:ascii="Assistant" w:hAnsi="Assistant" w:cs="Assistant"/>
                                            <w:sz w:val="24"/>
                                            <w:szCs w:val="24"/>
                                          </w:rPr>
                                          <w:t>Initiative</w:t>
                                        </w:r>
                                      </w:p>
                                      <w:p w14:paraId="62C47FFD" w14:textId="77777777" w:rsidR="0057492C" w:rsidRDefault="0057492C" w:rsidP="0057492C">
                                        <w:pPr>
                                          <w:pStyle w:val="affff2"/>
                                          <w:jc w:val="left"/>
                                          <w:rPr>
                                            <w:rFonts w:ascii="Assistant" w:hAnsi="Assistant" w:cs="Assistant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4F4F0FD5" w14:textId="49E1FFB1" w:rsidR="0057492C" w:rsidRPr="0057492C" w:rsidRDefault="0057492C" w:rsidP="0057492C">
                                        <w:pPr>
                                          <w:jc w:val="left"/>
                                          <w:rPr>
                                            <w:rFonts w:ascii="Assistant" w:hAnsi="Assistant" w:cs="Assistant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57492C">
                                          <w:rPr>
                                            <w:rFonts w:ascii="Assistant" w:hAnsi="Assistant" w:cs="Assistant"/>
                                            <w:sz w:val="24"/>
                                            <w:szCs w:val="24"/>
                                          </w:rPr>
                                          <w:t>High-level Office applications-</w:t>
                                        </w:r>
                                        <w:r>
                                          <w:rPr>
                                            <w:rFonts w:ascii="Assistant" w:hAnsi="Assistant" w:cs="Assistant"/>
                                            <w:sz w:val="24"/>
                                            <w:szCs w:val="24"/>
                                          </w:rPr>
                                          <w:br/>
                                        </w:r>
                                        <w:r w:rsidRPr="0057492C">
                                          <w:rPr>
                                            <w:rFonts w:ascii="Assistant" w:hAnsi="Assistant" w:cs="Assistant"/>
                                            <w:sz w:val="24"/>
                                            <w:szCs w:val="24"/>
                                          </w:rPr>
                                          <w:t>Excel, Word, PowerPoint</w:t>
                                        </w:r>
                                      </w:p>
                                      <w:p w14:paraId="6F916D77" w14:textId="77777777" w:rsidR="0057492C" w:rsidRPr="0057492C" w:rsidRDefault="0057492C" w:rsidP="0057492C">
                                        <w:pPr>
                                          <w:pStyle w:val="affff2"/>
                                          <w:jc w:val="left"/>
                                          <w:rPr>
                                            <w:rFonts w:ascii="Assistant" w:hAnsi="Assistant" w:cs="Assistant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4892563C" w14:textId="77777777" w:rsidR="0057492C" w:rsidRDefault="0057492C" w:rsidP="0057492C">
                                        <w:pPr>
                                          <w:jc w:val="left"/>
                                          <w:rPr>
                                            <w:rFonts w:ascii="Assistant" w:hAnsi="Assistant" w:cs="Assistant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4EDB719E" w14:textId="77777777" w:rsidR="0057492C" w:rsidRDefault="0057492C" w:rsidP="0057492C">
                                        <w:pPr>
                                          <w:jc w:val="left"/>
                                          <w:rPr>
                                            <w:rFonts w:ascii="Assistant" w:hAnsi="Assistant" w:cs="Assistant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5DF19689" w14:textId="77777777" w:rsidR="00EF6D46" w:rsidRPr="00EF6D46" w:rsidRDefault="00EF6D46" w:rsidP="0057492C">
                                        <w:pPr>
                                          <w:jc w:val="left"/>
                                          <w:rPr>
                                            <w:rFonts w:ascii="Assistant" w:hAnsi="Assistant" w:cs="Assistant"/>
                                            <w:sz w:val="10"/>
                                            <w:szCs w:val="10"/>
                                          </w:rPr>
                                        </w:pPr>
                                      </w:p>
                                      <w:p w14:paraId="0C2C8B7F" w14:textId="7A872ED6" w:rsidR="00B332D9" w:rsidRDefault="00B332D9" w:rsidP="00EF6D46">
                                        <w:pPr>
                                          <w:jc w:val="both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E418DC4" id="_x0000_s1038" type="#_x0000_t202" style="position:absolute;left:0;text-align:left;margin-left:-51.35pt;margin-top:146.85pt;width:231.6pt;height:188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" stroked="f">
                            <v:textbox>
                              <w:txbxContent>
                                <w:p w14:paraId="28749AF5" w14:textId="7EB200E0" w:rsidR="0057492C" w:rsidRDefault="0057492C" w:rsidP="0057492C">
                                  <w:pPr>
                                    <w:pStyle w:val="affff2"/>
                                    <w:numPr>
                                      <w:ilvl w:val="0"/>
                                      <w:numId w:val="15"/>
                                    </w:numPr>
                                    <w:jc w:val="left"/>
                                    <w:rPr>
                                      <w:rFonts w:ascii="Assistant" w:hAnsi="Assistant" w:cs="Assistant"/>
                                      <w:sz w:val="24"/>
                                      <w:szCs w:val="24"/>
                                    </w:rPr>
                                  </w:pPr>
                                  <w:r w:rsidRPr="0057492C">
                                    <w:rPr>
                                      <w:rFonts w:ascii="Assistant" w:hAnsi="Assistant" w:cs="Assistant"/>
                                      <w:sz w:val="24"/>
                                      <w:szCs w:val="24"/>
                                    </w:rPr>
                                    <w:t>Fast learner</w:t>
                                  </w:r>
                                </w:p>
                                <w:p w14:paraId="1A760F84" w14:textId="77777777" w:rsidR="0057492C" w:rsidRDefault="0057492C" w:rsidP="0057492C">
                                  <w:pPr>
                                    <w:pStyle w:val="affff2"/>
                                    <w:numPr>
                                      <w:ilvl w:val="0"/>
                                      <w:numId w:val="15"/>
                                    </w:numPr>
                                    <w:jc w:val="left"/>
                                    <w:rPr>
                                      <w:rFonts w:ascii="Assistant" w:hAnsi="Assistant" w:cs="Assistant"/>
                                      <w:sz w:val="24"/>
                                      <w:szCs w:val="24"/>
                                    </w:rPr>
                                  </w:pPr>
                                  <w:r w:rsidRPr="0057492C">
                                    <w:rPr>
                                      <w:rFonts w:ascii="Assistant" w:hAnsi="Assistant" w:cs="Assistant"/>
                                      <w:sz w:val="24"/>
                                      <w:szCs w:val="24"/>
                                    </w:rPr>
                                    <w:t>Analytical skills</w:t>
                                  </w:r>
                                </w:p>
                                <w:p w14:paraId="397DCCAF" w14:textId="3E3DF4F3" w:rsidR="0057492C" w:rsidRDefault="0057492C" w:rsidP="0057492C">
                                  <w:pPr>
                                    <w:pStyle w:val="affff2"/>
                                    <w:numPr>
                                      <w:ilvl w:val="0"/>
                                      <w:numId w:val="15"/>
                                    </w:numPr>
                                    <w:jc w:val="left"/>
                                    <w:rPr>
                                      <w:rFonts w:ascii="Assistant" w:hAnsi="Assistant" w:cs="Assistant"/>
                                      <w:sz w:val="24"/>
                                      <w:szCs w:val="24"/>
                                    </w:rPr>
                                  </w:pPr>
                                  <w:r w:rsidRPr="0057492C">
                                    <w:rPr>
                                      <w:rFonts w:ascii="Assistant" w:hAnsi="Assistant" w:cs="Assistant"/>
                                      <w:sz w:val="24"/>
                                      <w:szCs w:val="24"/>
                                    </w:rPr>
                                    <w:t>Problem solving</w:t>
                                  </w:r>
                                </w:p>
                                <w:p w14:paraId="69EAD861" w14:textId="0460B991" w:rsidR="0057492C" w:rsidRDefault="0057492C" w:rsidP="0057492C">
                                  <w:pPr>
                                    <w:pStyle w:val="affff2"/>
                                    <w:numPr>
                                      <w:ilvl w:val="0"/>
                                      <w:numId w:val="15"/>
                                    </w:numPr>
                                    <w:jc w:val="left"/>
                                    <w:rPr>
                                      <w:rFonts w:ascii="Assistant" w:hAnsi="Assistant" w:cs="Assistant"/>
                                      <w:sz w:val="24"/>
                                      <w:szCs w:val="24"/>
                                    </w:rPr>
                                  </w:pPr>
                                  <w:r w:rsidRPr="0057492C">
                                    <w:rPr>
                                      <w:rFonts w:ascii="Assistant" w:hAnsi="Assistant" w:cs="Assistant"/>
                                      <w:sz w:val="24"/>
                                      <w:szCs w:val="24"/>
                                    </w:rPr>
                                    <w:t>Performing under pressure</w:t>
                                  </w:r>
                                </w:p>
                                <w:p w14:paraId="0DBBA314" w14:textId="00EA169A" w:rsidR="0057492C" w:rsidRDefault="0057492C" w:rsidP="0057492C">
                                  <w:pPr>
                                    <w:pStyle w:val="affff2"/>
                                    <w:numPr>
                                      <w:ilvl w:val="0"/>
                                      <w:numId w:val="15"/>
                                    </w:numPr>
                                    <w:jc w:val="left"/>
                                    <w:rPr>
                                      <w:rFonts w:ascii="Assistant" w:hAnsi="Assistant" w:cs="Assistant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ssistant" w:hAnsi="Assistant" w:cs="Assistant"/>
                                      <w:sz w:val="24"/>
                                      <w:szCs w:val="24"/>
                                    </w:rPr>
                                    <w:t>Interpersonal skills</w:t>
                                  </w:r>
                                </w:p>
                                <w:p w14:paraId="2F71AFB1" w14:textId="519F1523" w:rsidR="0057492C" w:rsidRDefault="0057492C" w:rsidP="0057492C">
                                  <w:pPr>
                                    <w:pStyle w:val="affff2"/>
                                    <w:numPr>
                                      <w:ilvl w:val="0"/>
                                      <w:numId w:val="15"/>
                                    </w:numPr>
                                    <w:jc w:val="left"/>
                                    <w:rPr>
                                      <w:rFonts w:ascii="Assistant" w:hAnsi="Assistant" w:cs="Assistant"/>
                                      <w:sz w:val="24"/>
                                      <w:szCs w:val="24"/>
                                    </w:rPr>
                                  </w:pPr>
                                  <w:r w:rsidRPr="0057492C">
                                    <w:rPr>
                                      <w:rFonts w:ascii="Assistant" w:hAnsi="Assistant" w:cs="Assistant"/>
                                      <w:sz w:val="24"/>
                                      <w:szCs w:val="24"/>
                                    </w:rPr>
                                    <w:t>Initiative</w:t>
                                  </w:r>
                                </w:p>
                                <w:p w14:paraId="62C47FFD" w14:textId="77777777" w:rsidR="0057492C" w:rsidRDefault="0057492C" w:rsidP="0057492C">
                                  <w:pPr>
                                    <w:pStyle w:val="affff2"/>
                                    <w:jc w:val="left"/>
                                    <w:rPr>
                                      <w:rFonts w:ascii="Assistant" w:hAnsi="Assistant" w:cs="Assistant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F4F0FD5" w14:textId="49E1FFB1" w:rsidR="0057492C" w:rsidRPr="0057492C" w:rsidRDefault="0057492C" w:rsidP="0057492C">
                                  <w:pPr>
                                    <w:jc w:val="left"/>
                                    <w:rPr>
                                      <w:rFonts w:ascii="Assistant" w:hAnsi="Assistant" w:cs="Assistant"/>
                                      <w:sz w:val="24"/>
                                      <w:szCs w:val="24"/>
                                    </w:rPr>
                                  </w:pPr>
                                  <w:r w:rsidRPr="0057492C">
                                    <w:rPr>
                                      <w:rFonts w:ascii="Assistant" w:hAnsi="Assistant" w:cs="Assistant"/>
                                      <w:sz w:val="24"/>
                                      <w:szCs w:val="24"/>
                                    </w:rPr>
                                    <w:t>High-level Office applications-</w:t>
                                  </w:r>
                                  <w:r>
                                    <w:rPr>
                                      <w:rFonts w:ascii="Assistant" w:hAnsi="Assistant" w:cs="Assistant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 w:rsidRPr="0057492C">
                                    <w:rPr>
                                      <w:rFonts w:ascii="Assistant" w:hAnsi="Assistant" w:cs="Assistant"/>
                                      <w:sz w:val="24"/>
                                      <w:szCs w:val="24"/>
                                    </w:rPr>
                                    <w:t>Excel, Word, PowerPoint</w:t>
                                  </w:r>
                                </w:p>
                                <w:p w14:paraId="6F916D77" w14:textId="77777777" w:rsidR="0057492C" w:rsidRPr="0057492C" w:rsidRDefault="0057492C" w:rsidP="0057492C">
                                  <w:pPr>
                                    <w:pStyle w:val="affff2"/>
                                    <w:jc w:val="left"/>
                                    <w:rPr>
                                      <w:rFonts w:ascii="Assistant" w:hAnsi="Assistant" w:cs="Assistant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892563C" w14:textId="77777777" w:rsidR="0057492C" w:rsidRDefault="0057492C" w:rsidP="0057492C">
                                  <w:pPr>
                                    <w:jc w:val="left"/>
                                    <w:rPr>
                                      <w:rFonts w:ascii="Assistant" w:hAnsi="Assistant" w:cs="Assistant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EDB719E" w14:textId="77777777" w:rsidR="0057492C" w:rsidRDefault="0057492C" w:rsidP="0057492C">
                                  <w:pPr>
                                    <w:jc w:val="left"/>
                                    <w:rPr>
                                      <w:rFonts w:ascii="Assistant" w:hAnsi="Assistant" w:cs="Assistant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DF19689" w14:textId="77777777" w:rsidR="00EF6D46" w:rsidRPr="00EF6D46" w:rsidRDefault="00EF6D46" w:rsidP="0057492C">
                                  <w:pPr>
                                    <w:jc w:val="left"/>
                                    <w:rPr>
                                      <w:rFonts w:ascii="Assistant" w:hAnsi="Assistant" w:cs="Assistant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 w14:paraId="0C2C8B7F" w14:textId="7A872ED6" w:rsidR="00B332D9" w:rsidRDefault="00B332D9" w:rsidP="00EF6D46">
                                  <w:pPr>
                                    <w:jc w:val="both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3E7661B6" wp14:editId="3986532E">
                            <wp:simplePos x="0" y="0"/>
                            <wp:positionH relativeFrom="column">
                              <wp:posOffset>-738613</wp:posOffset>
                            </wp:positionH>
                            <wp:positionV relativeFrom="paragraph">
                              <wp:posOffset>1321447</wp:posOffset>
                            </wp:positionV>
                            <wp:extent cx="3322955" cy="15875"/>
                            <wp:effectExtent l="0" t="0" r="29845" b="22225"/>
                            <wp:wrapNone/>
                            <wp:docPr id="24" name="מחבר ישר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322955" cy="15875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F7F7F5E" id="מחבר ישר 24" o:spid="_x0000_s1026" style="position:absolute;left:0;text-align:lef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15pt,104.05pt" to="203.5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" strokecolor="#37b6ae [3204]" strokeweight="1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4685A0F8" wp14:editId="7131CC4C">
                            <wp:simplePos x="0" y="0"/>
                            <wp:positionH relativeFrom="column">
                              <wp:posOffset>-732850</wp:posOffset>
                            </wp:positionH>
                            <wp:positionV relativeFrom="paragraph">
                              <wp:posOffset>1662334</wp:posOffset>
                            </wp:positionV>
                            <wp:extent cx="3322955" cy="15875"/>
                            <wp:effectExtent l="0" t="0" r="29845" b="22225"/>
                            <wp:wrapNone/>
                            <wp:docPr id="23" name="מחבר ישר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322955" cy="15875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560C7C0" id="מחבר ישר 23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7pt,130.9pt" to="203.95pt,1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" strokecolor="#37b6ae [3204]" strokeweight="1pt">
                            <v:stroke joinstyle="miter"/>
                          </v:line>
                        </w:pict>
                      </mc:Fallback>
                    </mc:AlternateContent>
                  </w:r>
                  <w:r w:rsidRPr="0057492C">
                    <w:rPr>
                      <w:rFonts w:ascii="Assistant" w:hAnsi="Assistant" w:cs="Assistant"/>
                      <w:noProof/>
                      <w:sz w:val="22"/>
                      <w:szCs w:val="22"/>
                      <w:rtl/>
                      <w:lang w:bidi="he-IL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3119" behindDoc="1" locked="0" layoutInCell="1" allowOverlap="1" wp14:anchorId="41FDDE3E" wp14:editId="1E776F7B">
                            <wp:simplePos x="0" y="0"/>
                            <wp:positionH relativeFrom="column">
                              <wp:posOffset>-380365</wp:posOffset>
                            </wp:positionH>
                            <wp:positionV relativeFrom="paragraph">
                              <wp:posOffset>1339215</wp:posOffset>
                            </wp:positionV>
                            <wp:extent cx="2360930" cy="1404620"/>
                            <wp:effectExtent l="0" t="0" r="0" b="0"/>
                            <wp:wrapNone/>
                            <wp:docPr id="25" name="תיבת טקסט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flipH="1">
                                      <a:off x="0" y="0"/>
                                      <a:ext cx="2360930" cy="14046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478CFE9" w14:textId="0621EEB5" w:rsidR="0057492C" w:rsidRPr="0057492C" w:rsidRDefault="0057492C">
                                        <w:pPr>
                                          <w:rPr>
                                            <w:rFonts w:ascii="Assistant" w:hAnsi="Assistant" w:cs="Assistant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57492C">
                                          <w:rPr>
                                            <w:rFonts w:ascii="Assistant" w:hAnsi="Assistant" w:cs="Assistant"/>
                                            <w:sz w:val="28"/>
                                            <w:szCs w:val="28"/>
                                          </w:rPr>
                                          <w:t>S</w:t>
                                        </w:r>
                                        <w:r>
                                          <w:rPr>
                                            <w:rFonts w:ascii="Assistant" w:hAnsi="Assistant" w:cs="Assistant"/>
                                            <w:sz w:val="28"/>
                                            <w:szCs w:val="28"/>
                                          </w:rPr>
                                          <w:t>kills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40000</wp14:pctWidth>
                            </wp14:sizeRelH>
                            <wp14:sizeRelV relativeFrom="margin">
                              <wp14:pctHeight>20000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1FDDE3E" id="תיבת טקסט 2" o:spid="_x0000_s1039" type="#_x0000_t202" style="position:absolute;left:0;text-align:left;margin-left:-29.95pt;margin-top:105.45pt;width:185.9pt;height:110.6pt;flip:x;z-index:-25166336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" stroked="f">
                            <v:textbox style="mso-fit-shape-to-text:t">
                              <w:txbxContent>
                                <w:p w14:paraId="1478CFE9" w14:textId="0621EEB5" w:rsidR="0057492C" w:rsidRPr="0057492C" w:rsidRDefault="0057492C">
                                  <w:pPr>
                                    <w:rPr>
                                      <w:rFonts w:ascii="Assistant" w:hAnsi="Assistant" w:cs="Assistant"/>
                                      <w:sz w:val="28"/>
                                      <w:szCs w:val="28"/>
                                    </w:rPr>
                                  </w:pPr>
                                  <w:r w:rsidRPr="0057492C">
                                    <w:rPr>
                                      <w:rFonts w:ascii="Assistant" w:hAnsi="Assistant" w:cs="Assistant"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ssistant" w:hAnsi="Assistant" w:cs="Assistant"/>
                                      <w:sz w:val="28"/>
                                      <w:szCs w:val="28"/>
                                    </w:rPr>
                                    <w:t>kills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2D563A" w:rsidRPr="00021B8C">
                    <w:rPr>
                      <w:rFonts w:ascii="Assistant" w:hAnsi="Assistant" w:cs="Assistant"/>
                      <w:noProof/>
                      <w:lang w:bidi="he-I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1" locked="0" layoutInCell="1" allowOverlap="1" wp14:anchorId="1BCE3585" wp14:editId="66FC7C80">
                            <wp:simplePos x="0" y="0"/>
                            <wp:positionH relativeFrom="column">
                              <wp:posOffset>-121920</wp:posOffset>
                            </wp:positionH>
                            <wp:positionV relativeFrom="paragraph">
                              <wp:posOffset>11430</wp:posOffset>
                            </wp:positionV>
                            <wp:extent cx="2360930" cy="1404620"/>
                            <wp:effectExtent l="0" t="0" r="1270" b="0"/>
                            <wp:wrapNone/>
                            <wp:docPr id="4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60930" cy="14046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778F88" w14:textId="08D87F6F" w:rsidR="00932D58" w:rsidRPr="002D563A" w:rsidRDefault="00932D58">
                                        <w:pPr>
                                          <w:rPr>
                                            <w:rFonts w:ascii="Assistant" w:hAnsi="Assistant" w:cs="Assistant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2D563A">
                                          <w:rPr>
                                            <w:rFonts w:ascii="Assistant" w:hAnsi="Assistant" w:cs="Assistant"/>
                                            <w:sz w:val="28"/>
                                            <w:szCs w:val="28"/>
                                          </w:rPr>
                                          <w:t>Skil</w:t>
                                        </w:r>
                                        <w:r w:rsidR="00551415" w:rsidRPr="002D563A">
                                          <w:rPr>
                                            <w:rFonts w:ascii="Assistant" w:hAnsi="Assistant" w:cs="Assistant"/>
                                            <w:sz w:val="28"/>
                                            <w:szCs w:val="28"/>
                                          </w:rPr>
                                          <w:t>ls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BCE3585" id="_x0000_s1040" type="#_x0000_t202" style="position:absolute;left:0;text-align:left;margin-left:-9.6pt;margin-top:.9pt;width:185.9pt;height:110.6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" stroked="f">
                            <v:textbox style="mso-fit-shape-to-text:t">
                              <w:txbxContent>
                                <w:p w14:paraId="06778F88" w14:textId="08D87F6F" w:rsidR="00932D58" w:rsidRPr="002D563A" w:rsidRDefault="00932D58">
                                  <w:pPr>
                                    <w:rPr>
                                      <w:rFonts w:ascii="Assistant" w:hAnsi="Assistant" w:cs="Assistant"/>
                                      <w:sz w:val="28"/>
                                      <w:szCs w:val="28"/>
                                    </w:rPr>
                                  </w:pPr>
                                  <w:r w:rsidRPr="002D563A">
                                    <w:rPr>
                                      <w:rFonts w:ascii="Assistant" w:hAnsi="Assistant" w:cs="Assistant"/>
                                      <w:sz w:val="28"/>
                                      <w:szCs w:val="28"/>
                                    </w:rPr>
                                    <w:t>Skil</w:t>
                                  </w:r>
                                  <w:r w:rsidR="00551415" w:rsidRPr="002D563A">
                                    <w:rPr>
                                      <w:rFonts w:ascii="Assistant" w:hAnsi="Assistant" w:cs="Assistant"/>
                                      <w:sz w:val="28"/>
                                      <w:szCs w:val="28"/>
                                    </w:rPr>
                                    <w:t>ls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8F2616">
                    <w:rPr>
                      <w:rFonts w:ascii="Assistant" w:hAnsi="Assistant" w:cs="Assistant"/>
                      <w:sz w:val="22"/>
                      <w:szCs w:val="22"/>
                      <w:rtl/>
                      <w:lang w:bidi="he-IL"/>
                    </w:rPr>
                    <w:tab/>
                  </w:r>
                </w:p>
              </w:tc>
            </w:tr>
            <w:tr w:rsidR="00C420C8" w:rsidRPr="00481978" w14:paraId="38F17F94" w14:textId="77777777" w:rsidTr="00C7787B">
              <w:trPr>
                <w:trHeight w:val="19"/>
              </w:trPr>
              <w:tc>
                <w:tcPr>
                  <w:tcW w:w="5685" w:type="dxa"/>
                  <w:tcMar>
                    <w:left w:w="720" w:type="dxa"/>
                    <w:right w:w="0" w:type="dxa"/>
                  </w:tcMar>
                </w:tcPr>
                <w:p w14:paraId="57CB9A76" w14:textId="2F4F6CEA" w:rsidR="00C420C8" w:rsidRPr="00481978" w:rsidRDefault="0057492C" w:rsidP="0062253C">
                  <w:pPr>
                    <w:bidi/>
                    <w:ind w:right="-680"/>
                    <w:jc w:val="both"/>
                    <w:rPr>
                      <w:rFonts w:ascii="Tahoma" w:hAnsi="Tahoma"/>
                      <w:lang w:bidi="he-IL"/>
                    </w:rPr>
                  </w:pPr>
                  <w:r w:rsidRPr="0057492C">
                    <w:rPr>
                      <w:rFonts w:ascii="Tahoma" w:hAnsi="Tahoma"/>
                      <w:noProof/>
                      <w:rtl/>
                      <w:lang w:bidi="he-I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0B2EB37B" wp14:editId="4ADE470B">
                            <wp:simplePos x="0" y="0"/>
                            <wp:positionH relativeFrom="column">
                              <wp:posOffset>2887345</wp:posOffset>
                            </wp:positionH>
                            <wp:positionV relativeFrom="paragraph">
                              <wp:posOffset>113929</wp:posOffset>
                            </wp:positionV>
                            <wp:extent cx="3284855" cy="15875"/>
                            <wp:effectExtent l="0" t="0" r="29845" b="22225"/>
                            <wp:wrapNone/>
                            <wp:docPr id="28" name="מחבר ישר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284855" cy="15875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507921A" id="מחבר ישר 28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35pt,8.95pt" to="486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" strokecolor="#37b6ae [3204]" strokeweight="1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23B81B06" w14:textId="13F4BEFB" w:rsidR="00C420C8" w:rsidRPr="00481978" w:rsidRDefault="0057492C" w:rsidP="003856C9">
            <w:pPr>
              <w:bidi/>
              <w:rPr>
                <w:rFonts w:ascii="Tahoma" w:hAnsi="Tahoma"/>
                <w:lang w:bidi="he-IL"/>
              </w:rPr>
            </w:pPr>
            <w:r w:rsidRPr="0057492C">
              <w:rPr>
                <w:rFonts w:ascii="Tahoma" w:hAnsi="Tahoma"/>
                <w:noProof/>
                <w:rtl/>
                <w:lang w:bidi="he-IL"/>
              </w:rPr>
              <mc:AlternateContent>
                <mc:Choice Requires="wps">
                  <w:drawing>
                    <wp:anchor distT="45720" distB="45720" distL="114300" distR="114300" simplePos="0" relativeHeight="251679744" behindDoc="1" locked="0" layoutInCell="1" allowOverlap="1" wp14:anchorId="79F2D692" wp14:editId="1BDC7B9E">
                      <wp:simplePos x="0" y="0"/>
                      <wp:positionH relativeFrom="column">
                        <wp:posOffset>3926205</wp:posOffset>
                      </wp:positionH>
                      <wp:positionV relativeFrom="paragraph">
                        <wp:posOffset>-69586</wp:posOffset>
                      </wp:positionV>
                      <wp:extent cx="2354580" cy="353060"/>
                      <wp:effectExtent l="0" t="0" r="7620" b="8890"/>
                      <wp:wrapNone/>
                      <wp:docPr id="26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2354580" cy="353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158319" w14:textId="5A13D114" w:rsidR="0057492C" w:rsidRPr="0057492C" w:rsidRDefault="0057492C" w:rsidP="0057492C">
                                  <w:pPr>
                                    <w:rPr>
                                      <w:rFonts w:ascii="Assistant" w:hAnsi="Assistant" w:cs="Assistant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ssistant" w:hAnsi="Assistant" w:cs="Assistant"/>
                                      <w:sz w:val="28"/>
                                      <w:szCs w:val="28"/>
                                    </w:rPr>
                                    <w:t>Military Service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F2D692" id="_x0000_s1041" type="#_x0000_t202" style="position:absolute;left:0;text-align:left;margin-left:309.15pt;margin-top:-5.5pt;width:185.4pt;height:27.8pt;flip:x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" stroked="f">
                      <v:textbox>
                        <w:txbxContent>
                          <w:p w14:paraId="57158319" w14:textId="5A13D114" w:rsidR="0057492C" w:rsidRPr="0057492C" w:rsidRDefault="0057492C" w:rsidP="0057492C">
                            <w:pPr>
                              <w:rPr>
                                <w:rFonts w:ascii="Assistant" w:hAnsi="Assistant" w:cs="Assistan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ssistant" w:hAnsi="Assistant" w:cs="Assistant"/>
                                <w:sz w:val="28"/>
                                <w:szCs w:val="28"/>
                              </w:rPr>
                              <w:t>Military Service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7492C">
              <w:rPr>
                <w:rFonts w:ascii="Tahoma" w:hAnsi="Tahoma"/>
                <w:noProof/>
                <w:sz w:val="28"/>
                <w:szCs w:val="28"/>
                <w:lang w:bidi="he-IL"/>
              </w:rPr>
              <mc:AlternateContent>
                <mc:Choice Requires="wps">
                  <w:drawing>
                    <wp:anchor distT="45720" distB="45720" distL="114300" distR="114300" simplePos="0" relativeHeight="251652094" behindDoc="1" locked="0" layoutInCell="1" allowOverlap="1" wp14:anchorId="4F52B33D" wp14:editId="72E23617">
                      <wp:simplePos x="0" y="0"/>
                      <wp:positionH relativeFrom="column">
                        <wp:posOffset>3891915</wp:posOffset>
                      </wp:positionH>
                      <wp:positionV relativeFrom="paragraph">
                        <wp:posOffset>-3631194</wp:posOffset>
                      </wp:positionV>
                      <wp:extent cx="2811780" cy="2181860"/>
                      <wp:effectExtent l="0" t="0" r="7620" b="889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11780" cy="2181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406819" w14:textId="1D695F46" w:rsidR="0057492C" w:rsidRPr="0057492C" w:rsidRDefault="0057492C" w:rsidP="0057492C">
                                  <w:pPr>
                                    <w:jc w:val="left"/>
                                    <w:rPr>
                                      <w:rFonts w:ascii="Assistant" w:hAnsi="Assistant" w:cs="Assistant"/>
                                      <w:sz w:val="14"/>
                                      <w:szCs w:val="14"/>
                                      <w:lang w:bidi="he-IL"/>
                                    </w:rPr>
                                  </w:pPr>
                                  <w:r w:rsidRPr="0057492C">
                                    <w:rPr>
                                      <w:rFonts w:ascii="Assistant" w:hAnsi="Assistant" w:cs="Assistant"/>
                                      <w:lang w:bidi="he-IL"/>
                                    </w:rPr>
                                    <w:t>I study as a way of life, with extraordinary motivation</w:t>
                                  </w:r>
                                  <w:r>
                                    <w:rPr>
                                      <w:rFonts w:ascii="Assistant" w:hAnsi="Assistant" w:cs="Assistant"/>
                                      <w:lang w:bidi="he-IL"/>
                                    </w:rPr>
                                    <w:t xml:space="preserve"> to</w:t>
                                  </w:r>
                                  <w:r w:rsidRPr="0057492C">
                                    <w:rPr>
                                      <w:rFonts w:ascii="Assistant" w:hAnsi="Assistant" w:cs="Assistant"/>
                                      <w:lang w:bidi="he-I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ssistant" w:hAnsi="Assistant" w:cs="Assistant"/>
                                      <w:lang w:bidi="he-IL"/>
                                    </w:rPr>
                                    <w:t xml:space="preserve">develop myself personally and </w:t>
                                  </w:r>
                                  <w:r w:rsidRPr="0057492C">
                                    <w:rPr>
                                      <w:rFonts w:ascii="Assistant" w:hAnsi="Assistant" w:cs="Assistant"/>
                                      <w:lang w:bidi="he-IL"/>
                                    </w:rPr>
                                    <w:t>professional</w:t>
                                  </w:r>
                                  <w:r>
                                    <w:rPr>
                                      <w:rFonts w:ascii="Assistant" w:hAnsi="Assistant" w:cs="Assistant"/>
                                      <w:lang w:bidi="he-IL"/>
                                    </w:rPr>
                                    <w:t>ly</w:t>
                                  </w:r>
                                  <w:r w:rsidRPr="0057492C">
                                    <w:rPr>
                                      <w:rFonts w:ascii="Assistant" w:hAnsi="Assistant" w:cs="Assistant"/>
                                      <w:lang w:bidi="he-IL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Assistant" w:hAnsi="Assistant" w:cs="Assistant"/>
                                      <w:lang w:bidi="he-IL"/>
                                    </w:rPr>
                                    <w:br/>
                                  </w:r>
                                </w:p>
                                <w:p w14:paraId="75E66AE2" w14:textId="70EA8C0F" w:rsidR="0057492C" w:rsidRDefault="0057492C" w:rsidP="0057492C">
                                  <w:pPr>
                                    <w:jc w:val="left"/>
                                    <w:rPr>
                                      <w:rFonts w:ascii="Assistant" w:hAnsi="Assistant" w:cs="Assistant"/>
                                      <w:lang w:bidi="he-IL"/>
                                    </w:rPr>
                                  </w:pPr>
                                  <w:r w:rsidRPr="0057492C">
                                    <w:rPr>
                                      <w:rFonts w:ascii="Assistant" w:hAnsi="Assistant" w:cs="Assistant"/>
                                      <w:lang w:bidi="he-IL"/>
                                    </w:rPr>
                                    <w:t xml:space="preserve">Software Full Stack Web Developer  </w:t>
                                  </w:r>
                                  <w:r>
                                    <w:rPr>
                                      <w:rFonts w:ascii="Assistant" w:hAnsi="Assistant" w:cs="Assistant"/>
                                      <w:lang w:bidi="he-IL"/>
                                    </w:rPr>
                                    <w:br/>
                                  </w:r>
                                  <w:r w:rsidRPr="0057492C">
                                    <w:rPr>
                                      <w:rFonts w:ascii="Assistant" w:hAnsi="Assistant" w:cs="Assistant"/>
                                      <w:lang w:bidi="he-IL"/>
                                    </w:rPr>
                                    <w:t>A 2000-hour bootcamp graduate.</w:t>
                                  </w:r>
                                </w:p>
                                <w:p w14:paraId="0AFFFB2D" w14:textId="77777777" w:rsidR="0057492C" w:rsidRPr="0057492C" w:rsidRDefault="0057492C" w:rsidP="0057492C">
                                  <w:pPr>
                                    <w:jc w:val="left"/>
                                    <w:rPr>
                                      <w:rFonts w:ascii="Assistant" w:hAnsi="Assistant" w:cs="Assistant"/>
                                      <w:sz w:val="14"/>
                                      <w:szCs w:val="14"/>
                                      <w:lang w:bidi="he-IL"/>
                                    </w:rPr>
                                  </w:pPr>
                                </w:p>
                                <w:p w14:paraId="6EDC6B1F" w14:textId="73F76BB0" w:rsidR="0057492C" w:rsidRDefault="0057492C" w:rsidP="0057492C"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ssistant" w:hAnsi="Assistant" w:cs="Assistant"/>
                                      <w:lang w:bidi="he-IL"/>
                                    </w:rPr>
                                  </w:pPr>
                                  <w:r>
                                    <w:rPr>
                                      <w:rFonts w:ascii="Assistant" w:hAnsi="Assistant" w:cs="Assistant"/>
                                      <w:lang w:bidi="he-IL"/>
                                    </w:rPr>
                                    <w:t xml:space="preserve">I am very </w:t>
                                  </w:r>
                                  <w:r w:rsidRPr="0057492C">
                                    <w:rPr>
                                      <w:rFonts w:ascii="Assistant" w:hAnsi="Assistant" w:cs="Assistant"/>
                                      <w:lang w:bidi="he-IL"/>
                                    </w:rPr>
                                    <w:t>passion</w:t>
                                  </w:r>
                                  <w:r>
                                    <w:rPr>
                                      <w:rFonts w:ascii="Assistant" w:hAnsi="Assistant" w:cs="Assistant"/>
                                      <w:lang w:bidi="he-IL"/>
                                    </w:rPr>
                                    <w:t xml:space="preserve">ate about </w:t>
                                  </w:r>
                                  <w:r w:rsidRPr="0057492C">
                                    <w:rPr>
                                      <w:rFonts w:ascii="Assistant" w:hAnsi="Assistant" w:cs="Assistant"/>
                                      <w:lang w:bidi="he-IL"/>
                                    </w:rPr>
                                    <w:t>technology</w:t>
                                  </w:r>
                                  <w:r>
                                    <w:rPr>
                                      <w:rFonts w:ascii="Assistant" w:hAnsi="Assistant" w:cs="Assistant"/>
                                      <w:lang w:bidi="he-IL"/>
                                    </w:rPr>
                                    <w:t>,</w:t>
                                  </w:r>
                                </w:p>
                                <w:p w14:paraId="0C573E99" w14:textId="0235B71C" w:rsidR="0057492C" w:rsidRPr="0057492C" w:rsidRDefault="0057492C" w:rsidP="0057492C">
                                  <w:pPr>
                                    <w:spacing w:line="240" w:lineRule="auto"/>
                                    <w:jc w:val="left"/>
                                    <w:rPr>
                                      <w:rFonts w:ascii="Assistant" w:hAnsi="Assistant" w:cs="Assistant"/>
                                      <w:sz w:val="14"/>
                                      <w:szCs w:val="14"/>
                                      <w:rtl/>
                                      <w:lang w:bidi="he-IL"/>
                                    </w:rPr>
                                  </w:pPr>
                                  <w:r>
                                    <w:rPr>
                                      <w:rFonts w:ascii="Assistant" w:hAnsi="Assistant" w:cs="Assistant"/>
                                      <w:lang w:bidi="he-IL"/>
                                    </w:rPr>
                                    <w:t xml:space="preserve"> have hands on </w:t>
                                  </w:r>
                                  <w:r w:rsidRPr="0057492C">
                                    <w:rPr>
                                      <w:rFonts w:ascii="Assistant" w:hAnsi="Assistant" w:cs="Assistant"/>
                                      <w:lang w:bidi="he-IL"/>
                                    </w:rPr>
                                    <w:t>experience in management</w:t>
                                  </w:r>
                                  <w:r>
                                    <w:rPr>
                                      <w:rFonts w:ascii="Assistant" w:hAnsi="Assistant" w:cs="Assistant"/>
                                      <w:lang w:bidi="he-IL"/>
                                    </w:rPr>
                                    <w:t xml:space="preserve"> and g</w:t>
                                  </w:r>
                                  <w:r w:rsidRPr="0057492C">
                                    <w:rPr>
                                      <w:rFonts w:ascii="Assistant" w:hAnsi="Assistant" w:cs="Assistant"/>
                                      <w:lang w:bidi="he-IL"/>
                                    </w:rPr>
                                    <w:t>reat</w:t>
                                  </w:r>
                                  <w:r w:rsidRPr="0057492C">
                                    <w:rPr>
                                      <w:rFonts w:ascii="Assistant" w:hAnsi="Assistant" w:cs="Assistant"/>
                                      <w:sz w:val="20"/>
                                      <w:szCs w:val="20"/>
                                      <w:lang w:bidi="he-IL"/>
                                    </w:rPr>
                                    <w:t xml:space="preserve"> </w:t>
                                  </w:r>
                                  <w:r w:rsidRPr="0057492C">
                                    <w:rPr>
                                      <w:rFonts w:ascii="Assistant" w:hAnsi="Assistant" w:cs="Assistant"/>
                                    </w:rPr>
                                    <w:t>Interpersona</w:t>
                                  </w:r>
                                  <w:r w:rsidRPr="0057492C">
                                    <w:rPr>
                                      <w:rFonts w:ascii="Assistant" w:hAnsi="Assistant" w:cs="Assistant"/>
                                      <w:sz w:val="20"/>
                                      <w:szCs w:val="20"/>
                                      <w:lang w:bidi="he-IL"/>
                                    </w:rPr>
                                    <w:t xml:space="preserve">l </w:t>
                                  </w:r>
                                  <w:r w:rsidRPr="0057492C">
                                    <w:rPr>
                                      <w:rFonts w:ascii="Assistant" w:hAnsi="Assistant" w:cs="Assistant"/>
                                      <w:lang w:bidi="he-IL"/>
                                    </w:rPr>
                                    <w:t>skills</w:t>
                                  </w:r>
                                  <w:r>
                                    <w:rPr>
                                      <w:rFonts w:ascii="Assistant" w:hAnsi="Assistant" w:cs="Assistant"/>
                                      <w:lang w:bidi="he-IL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52B33D" id="_x0000_s1042" type="#_x0000_t202" style="position:absolute;left:0;text-align:left;margin-left:306.45pt;margin-top:-285.9pt;width:221.4pt;height:171.8pt;z-index:-25166438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" stroked="f">
                      <v:textbox>
                        <w:txbxContent>
                          <w:p w14:paraId="44406819" w14:textId="1D695F46" w:rsidR="0057492C" w:rsidRPr="0057492C" w:rsidRDefault="0057492C" w:rsidP="0057492C">
                            <w:pPr>
                              <w:jc w:val="left"/>
                              <w:rPr>
                                <w:rFonts w:ascii="Assistant" w:hAnsi="Assistant" w:cs="Assistant"/>
                                <w:sz w:val="14"/>
                                <w:szCs w:val="14"/>
                                <w:lang w:bidi="he-IL"/>
                              </w:rPr>
                            </w:pPr>
                            <w:r w:rsidRPr="0057492C">
                              <w:rPr>
                                <w:rFonts w:ascii="Assistant" w:hAnsi="Assistant" w:cs="Assistant"/>
                                <w:lang w:bidi="he-IL"/>
                              </w:rPr>
                              <w:t>I study as a way of life, with extraordinary motivation</w:t>
                            </w:r>
                            <w:r>
                              <w:rPr>
                                <w:rFonts w:ascii="Assistant" w:hAnsi="Assistant" w:cs="Assistant"/>
                                <w:lang w:bidi="he-IL"/>
                              </w:rPr>
                              <w:t xml:space="preserve"> to</w:t>
                            </w:r>
                            <w:r w:rsidRPr="0057492C">
                              <w:rPr>
                                <w:rFonts w:ascii="Assistant" w:hAnsi="Assistant" w:cs="Assistant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Assistant" w:hAnsi="Assistant" w:cs="Assistant"/>
                                <w:lang w:bidi="he-IL"/>
                              </w:rPr>
                              <w:t xml:space="preserve">develop myself personally and </w:t>
                            </w:r>
                            <w:r w:rsidRPr="0057492C">
                              <w:rPr>
                                <w:rFonts w:ascii="Assistant" w:hAnsi="Assistant" w:cs="Assistant"/>
                                <w:lang w:bidi="he-IL"/>
                              </w:rPr>
                              <w:t>professional</w:t>
                            </w:r>
                            <w:r>
                              <w:rPr>
                                <w:rFonts w:ascii="Assistant" w:hAnsi="Assistant" w:cs="Assistant"/>
                                <w:lang w:bidi="he-IL"/>
                              </w:rPr>
                              <w:t>ly</w:t>
                            </w:r>
                            <w:r w:rsidRPr="0057492C">
                              <w:rPr>
                                <w:rFonts w:ascii="Assistant" w:hAnsi="Assistant" w:cs="Assistant"/>
                                <w:lang w:bidi="he-IL"/>
                              </w:rPr>
                              <w:t>.</w:t>
                            </w:r>
                            <w:r>
                              <w:rPr>
                                <w:rFonts w:ascii="Assistant" w:hAnsi="Assistant" w:cs="Assistant"/>
                                <w:lang w:bidi="he-IL"/>
                              </w:rPr>
                              <w:br/>
                            </w:r>
                          </w:p>
                          <w:p w14:paraId="75E66AE2" w14:textId="70EA8C0F" w:rsidR="0057492C" w:rsidRDefault="0057492C" w:rsidP="0057492C">
                            <w:pPr>
                              <w:jc w:val="left"/>
                              <w:rPr>
                                <w:rFonts w:ascii="Assistant" w:hAnsi="Assistant" w:cs="Assistant"/>
                                <w:lang w:bidi="he-IL"/>
                              </w:rPr>
                            </w:pPr>
                            <w:r w:rsidRPr="0057492C">
                              <w:rPr>
                                <w:rFonts w:ascii="Assistant" w:hAnsi="Assistant" w:cs="Assistant"/>
                                <w:lang w:bidi="he-IL"/>
                              </w:rPr>
                              <w:t xml:space="preserve">Software Full Stack Web Developer  </w:t>
                            </w:r>
                            <w:r>
                              <w:rPr>
                                <w:rFonts w:ascii="Assistant" w:hAnsi="Assistant" w:cs="Assistant"/>
                                <w:lang w:bidi="he-IL"/>
                              </w:rPr>
                              <w:br/>
                            </w:r>
                            <w:r w:rsidRPr="0057492C">
                              <w:rPr>
                                <w:rFonts w:ascii="Assistant" w:hAnsi="Assistant" w:cs="Assistant"/>
                                <w:lang w:bidi="he-IL"/>
                              </w:rPr>
                              <w:t>A 2000-hour bootcamp graduate.</w:t>
                            </w:r>
                          </w:p>
                          <w:p w14:paraId="0AFFFB2D" w14:textId="77777777" w:rsidR="0057492C" w:rsidRPr="0057492C" w:rsidRDefault="0057492C" w:rsidP="0057492C">
                            <w:pPr>
                              <w:jc w:val="left"/>
                              <w:rPr>
                                <w:rFonts w:ascii="Assistant" w:hAnsi="Assistant" w:cs="Assistant"/>
                                <w:sz w:val="14"/>
                                <w:szCs w:val="14"/>
                                <w:lang w:bidi="he-IL"/>
                              </w:rPr>
                            </w:pPr>
                          </w:p>
                          <w:p w14:paraId="6EDC6B1F" w14:textId="73F76BB0" w:rsidR="0057492C" w:rsidRDefault="0057492C" w:rsidP="0057492C">
                            <w:pPr>
                              <w:spacing w:line="240" w:lineRule="auto"/>
                              <w:jc w:val="left"/>
                              <w:rPr>
                                <w:rFonts w:ascii="Assistant" w:hAnsi="Assistant" w:cs="Assistant"/>
                                <w:lang w:bidi="he-IL"/>
                              </w:rPr>
                            </w:pPr>
                            <w:r>
                              <w:rPr>
                                <w:rFonts w:ascii="Assistant" w:hAnsi="Assistant" w:cs="Assistant"/>
                                <w:lang w:bidi="he-IL"/>
                              </w:rPr>
                              <w:t xml:space="preserve">I am very </w:t>
                            </w:r>
                            <w:r w:rsidRPr="0057492C">
                              <w:rPr>
                                <w:rFonts w:ascii="Assistant" w:hAnsi="Assistant" w:cs="Assistant"/>
                                <w:lang w:bidi="he-IL"/>
                              </w:rPr>
                              <w:t>passion</w:t>
                            </w:r>
                            <w:r>
                              <w:rPr>
                                <w:rFonts w:ascii="Assistant" w:hAnsi="Assistant" w:cs="Assistant"/>
                                <w:lang w:bidi="he-IL"/>
                              </w:rPr>
                              <w:t xml:space="preserve">ate about </w:t>
                            </w:r>
                            <w:r w:rsidRPr="0057492C">
                              <w:rPr>
                                <w:rFonts w:ascii="Assistant" w:hAnsi="Assistant" w:cs="Assistant"/>
                                <w:lang w:bidi="he-IL"/>
                              </w:rPr>
                              <w:t>technology</w:t>
                            </w:r>
                            <w:r>
                              <w:rPr>
                                <w:rFonts w:ascii="Assistant" w:hAnsi="Assistant" w:cs="Assistant"/>
                                <w:lang w:bidi="he-IL"/>
                              </w:rPr>
                              <w:t>,</w:t>
                            </w:r>
                          </w:p>
                          <w:p w14:paraId="0C573E99" w14:textId="0235B71C" w:rsidR="0057492C" w:rsidRPr="0057492C" w:rsidRDefault="0057492C" w:rsidP="0057492C">
                            <w:pPr>
                              <w:spacing w:line="240" w:lineRule="auto"/>
                              <w:jc w:val="left"/>
                              <w:rPr>
                                <w:rFonts w:ascii="Assistant" w:hAnsi="Assistant" w:cs="Assistant" w:hint="cs"/>
                                <w:sz w:val="14"/>
                                <w:szCs w:val="14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ascii="Assistant" w:hAnsi="Assistant" w:cs="Assistant"/>
                                <w:lang w:bidi="he-IL"/>
                              </w:rPr>
                              <w:t xml:space="preserve"> have hands on </w:t>
                            </w:r>
                            <w:r w:rsidRPr="0057492C">
                              <w:rPr>
                                <w:rFonts w:ascii="Assistant" w:hAnsi="Assistant" w:cs="Assistant"/>
                                <w:lang w:bidi="he-IL"/>
                              </w:rPr>
                              <w:t>experience in management</w:t>
                            </w:r>
                            <w:r>
                              <w:rPr>
                                <w:rFonts w:ascii="Assistant" w:hAnsi="Assistant" w:cs="Assistant"/>
                                <w:lang w:bidi="he-IL"/>
                              </w:rPr>
                              <w:t xml:space="preserve"> and g</w:t>
                            </w:r>
                            <w:r w:rsidRPr="0057492C">
                              <w:rPr>
                                <w:rFonts w:ascii="Assistant" w:hAnsi="Assistant" w:cs="Assistant"/>
                                <w:lang w:bidi="he-IL"/>
                              </w:rPr>
                              <w:t>reat</w:t>
                            </w:r>
                            <w:r w:rsidRPr="0057492C">
                              <w:rPr>
                                <w:rFonts w:ascii="Assistant" w:hAnsi="Assistant" w:cs="Assistant"/>
                                <w:sz w:val="20"/>
                                <w:szCs w:val="20"/>
                                <w:lang w:bidi="he-IL"/>
                              </w:rPr>
                              <w:t xml:space="preserve"> </w:t>
                            </w:r>
                            <w:r w:rsidRPr="0057492C">
                              <w:rPr>
                                <w:rFonts w:ascii="Assistant" w:hAnsi="Assistant" w:cs="Assistant"/>
                              </w:rPr>
                              <w:t>Interpersona</w:t>
                            </w:r>
                            <w:r w:rsidRPr="0057492C">
                              <w:rPr>
                                <w:rFonts w:ascii="Assistant" w:hAnsi="Assistant" w:cs="Assistant"/>
                                <w:sz w:val="20"/>
                                <w:szCs w:val="20"/>
                                <w:lang w:bidi="he-IL"/>
                              </w:rPr>
                              <w:t>l</w:t>
                            </w:r>
                            <w:r w:rsidRPr="0057492C">
                              <w:rPr>
                                <w:rFonts w:ascii="Assistant" w:hAnsi="Assistant" w:cs="Assistant"/>
                                <w:sz w:val="20"/>
                                <w:szCs w:val="20"/>
                                <w:lang w:bidi="he-IL"/>
                              </w:rPr>
                              <w:t xml:space="preserve"> </w:t>
                            </w:r>
                            <w:r w:rsidRPr="0057492C">
                              <w:rPr>
                                <w:rFonts w:ascii="Assistant" w:hAnsi="Assistant" w:cs="Assistant"/>
                                <w:lang w:bidi="he-IL"/>
                              </w:rPr>
                              <w:t>skills</w:t>
                            </w:r>
                            <w:r>
                              <w:rPr>
                                <w:rFonts w:ascii="Assistant" w:hAnsi="Assistant" w:cs="Assistant"/>
                                <w:lang w:bidi="he-IL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0516651" w14:textId="256C1C22" w:rsidR="003F5FDB" w:rsidRPr="00481978" w:rsidRDefault="0057492C" w:rsidP="002C0A6F">
      <w:pPr>
        <w:pStyle w:val="ab"/>
        <w:bidi/>
        <w:jc w:val="both"/>
        <w:rPr>
          <w:rFonts w:ascii="Tahoma" w:hAnsi="Tahoma"/>
          <w:lang w:bidi="he-IL"/>
        </w:rPr>
      </w:pPr>
      <w:r w:rsidRPr="00021B8C">
        <w:rPr>
          <w:rFonts w:ascii="Assistant" w:hAnsi="Assistant" w:cs="Assistant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CF20D15" wp14:editId="273E83C4">
                <wp:simplePos x="0" y="0"/>
                <wp:positionH relativeFrom="column">
                  <wp:posOffset>3521866</wp:posOffset>
                </wp:positionH>
                <wp:positionV relativeFrom="paragraph">
                  <wp:posOffset>425450</wp:posOffset>
                </wp:positionV>
                <wp:extent cx="2838090" cy="879894"/>
                <wp:effectExtent l="0" t="0" r="635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090" cy="8798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C2B0E" w14:textId="77777777" w:rsidR="0057492C" w:rsidRDefault="0057492C" w:rsidP="0057492C">
                            <w:pPr>
                              <w:pStyle w:val="affff2"/>
                              <w:numPr>
                                <w:ilvl w:val="0"/>
                                <w:numId w:val="16"/>
                              </w:numPr>
                              <w:jc w:val="left"/>
                              <w:rPr>
                                <w:rFonts w:ascii="Assistant" w:hAnsi="Assistant" w:cs="Assistant"/>
                                <w:sz w:val="24"/>
                                <w:szCs w:val="24"/>
                              </w:rPr>
                            </w:pPr>
                            <w:r w:rsidRPr="0057492C">
                              <w:rPr>
                                <w:rFonts w:ascii="Assistant" w:hAnsi="Assistant" w:cs="Assistant"/>
                                <w:sz w:val="24"/>
                                <w:szCs w:val="24"/>
                              </w:rPr>
                              <w:t>Performing under pressure</w:t>
                            </w:r>
                          </w:p>
                          <w:p w14:paraId="1D40A09C" w14:textId="4DEEA575" w:rsidR="0057492C" w:rsidRDefault="0057492C" w:rsidP="0057492C">
                            <w:pPr>
                              <w:pStyle w:val="affff2"/>
                              <w:numPr>
                                <w:ilvl w:val="0"/>
                                <w:numId w:val="16"/>
                              </w:numPr>
                              <w:jc w:val="left"/>
                              <w:rPr>
                                <w:rFonts w:ascii="Assistant" w:hAnsi="Assistant" w:cs="Assistant"/>
                                <w:sz w:val="24"/>
                                <w:szCs w:val="24"/>
                              </w:rPr>
                            </w:pPr>
                            <w:r w:rsidRPr="0057492C">
                              <w:rPr>
                                <w:rFonts w:ascii="Assistant" w:hAnsi="Assistant" w:cs="Assistant"/>
                                <w:sz w:val="24"/>
                                <w:szCs w:val="24"/>
                              </w:rPr>
                              <w:t xml:space="preserve">Order and organization </w:t>
                            </w:r>
                          </w:p>
                          <w:p w14:paraId="773DF314" w14:textId="282B8791" w:rsidR="0057492C" w:rsidRPr="0057492C" w:rsidRDefault="0057492C" w:rsidP="0057492C">
                            <w:pPr>
                              <w:pStyle w:val="affff2"/>
                              <w:numPr>
                                <w:ilvl w:val="0"/>
                                <w:numId w:val="16"/>
                              </w:numPr>
                              <w:jc w:val="left"/>
                              <w:rPr>
                                <w:rFonts w:ascii="Assistant" w:hAnsi="Assistant" w:cs="Assistan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ssistant" w:hAnsi="Assistant" w:cs="Assistant"/>
                                <w:sz w:val="24"/>
                                <w:szCs w:val="24"/>
                              </w:rPr>
                              <w:t>management</w:t>
                            </w:r>
                          </w:p>
                          <w:p w14:paraId="535E3A71" w14:textId="77777777" w:rsidR="0057492C" w:rsidRDefault="0057492C" w:rsidP="0057492C">
                            <w:pPr>
                              <w:jc w:val="left"/>
                              <w:rPr>
                                <w:rFonts w:ascii="Assistant" w:hAnsi="Assistant" w:cs="Assistant"/>
                                <w:sz w:val="24"/>
                                <w:szCs w:val="24"/>
                              </w:rPr>
                            </w:pPr>
                          </w:p>
                          <w:p w14:paraId="60F4DC9D" w14:textId="77777777" w:rsidR="0057492C" w:rsidRDefault="0057492C" w:rsidP="0057492C">
                            <w:pPr>
                              <w:jc w:val="left"/>
                              <w:rPr>
                                <w:rFonts w:ascii="Assistant" w:hAnsi="Assistant" w:cs="Assistant"/>
                                <w:sz w:val="24"/>
                                <w:szCs w:val="24"/>
                              </w:rPr>
                            </w:pPr>
                          </w:p>
                          <w:p w14:paraId="2CC04B87" w14:textId="77777777" w:rsidR="0057492C" w:rsidRPr="00EF6D46" w:rsidRDefault="0057492C" w:rsidP="0057492C">
                            <w:pPr>
                              <w:jc w:val="left"/>
                              <w:rPr>
                                <w:rFonts w:ascii="Assistant" w:hAnsi="Assistant" w:cs="Assistant"/>
                                <w:sz w:val="10"/>
                                <w:szCs w:val="10"/>
                              </w:rPr>
                            </w:pPr>
                          </w:p>
                          <w:p w14:paraId="681E415F" w14:textId="77777777" w:rsidR="0057492C" w:rsidRDefault="0057492C" w:rsidP="0057492C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20D15" id="_x0000_s1043" type="#_x0000_t202" style="position:absolute;left:0;text-align:left;margin-left:277.3pt;margin-top:33.5pt;width:223.45pt;height:69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" stroked="f">
                <v:textbox>
                  <w:txbxContent>
                    <w:p w14:paraId="096C2B0E" w14:textId="77777777" w:rsidR="0057492C" w:rsidRDefault="0057492C" w:rsidP="0057492C">
                      <w:pPr>
                        <w:pStyle w:val="affff2"/>
                        <w:numPr>
                          <w:ilvl w:val="0"/>
                          <w:numId w:val="16"/>
                        </w:numPr>
                        <w:jc w:val="left"/>
                        <w:rPr>
                          <w:rFonts w:ascii="Assistant" w:hAnsi="Assistant" w:cs="Assistant"/>
                          <w:sz w:val="24"/>
                          <w:szCs w:val="24"/>
                        </w:rPr>
                      </w:pPr>
                      <w:r w:rsidRPr="0057492C">
                        <w:rPr>
                          <w:rFonts w:ascii="Assistant" w:hAnsi="Assistant" w:cs="Assistant"/>
                          <w:sz w:val="24"/>
                          <w:szCs w:val="24"/>
                        </w:rPr>
                        <w:t>Performing under pressure</w:t>
                      </w:r>
                    </w:p>
                    <w:p w14:paraId="1D40A09C" w14:textId="4DEEA575" w:rsidR="0057492C" w:rsidRDefault="0057492C" w:rsidP="0057492C">
                      <w:pPr>
                        <w:pStyle w:val="affff2"/>
                        <w:numPr>
                          <w:ilvl w:val="0"/>
                          <w:numId w:val="16"/>
                        </w:numPr>
                        <w:jc w:val="left"/>
                        <w:rPr>
                          <w:rFonts w:ascii="Assistant" w:hAnsi="Assistant" w:cs="Assistant"/>
                          <w:sz w:val="24"/>
                          <w:szCs w:val="24"/>
                        </w:rPr>
                      </w:pPr>
                      <w:r w:rsidRPr="0057492C">
                        <w:rPr>
                          <w:rFonts w:ascii="Assistant" w:hAnsi="Assistant" w:cs="Assistant"/>
                          <w:sz w:val="24"/>
                          <w:szCs w:val="24"/>
                        </w:rPr>
                        <w:t xml:space="preserve">Order and organization </w:t>
                      </w:r>
                    </w:p>
                    <w:p w14:paraId="773DF314" w14:textId="282B8791" w:rsidR="0057492C" w:rsidRPr="0057492C" w:rsidRDefault="0057492C" w:rsidP="0057492C">
                      <w:pPr>
                        <w:pStyle w:val="affff2"/>
                        <w:numPr>
                          <w:ilvl w:val="0"/>
                          <w:numId w:val="16"/>
                        </w:numPr>
                        <w:jc w:val="left"/>
                        <w:rPr>
                          <w:rFonts w:ascii="Assistant" w:hAnsi="Assistant" w:cs="Assistant"/>
                          <w:sz w:val="24"/>
                          <w:szCs w:val="24"/>
                        </w:rPr>
                      </w:pPr>
                      <w:r>
                        <w:rPr>
                          <w:rFonts w:ascii="Assistant" w:hAnsi="Assistant" w:cs="Assistant"/>
                          <w:sz w:val="24"/>
                          <w:szCs w:val="24"/>
                        </w:rPr>
                        <w:t>management</w:t>
                      </w:r>
                    </w:p>
                    <w:p w14:paraId="535E3A71" w14:textId="77777777" w:rsidR="0057492C" w:rsidRDefault="0057492C" w:rsidP="0057492C">
                      <w:pPr>
                        <w:jc w:val="left"/>
                        <w:rPr>
                          <w:rFonts w:ascii="Assistant" w:hAnsi="Assistant" w:cs="Assistant"/>
                          <w:sz w:val="24"/>
                          <w:szCs w:val="24"/>
                        </w:rPr>
                      </w:pPr>
                    </w:p>
                    <w:p w14:paraId="60F4DC9D" w14:textId="77777777" w:rsidR="0057492C" w:rsidRDefault="0057492C" w:rsidP="0057492C">
                      <w:pPr>
                        <w:jc w:val="left"/>
                        <w:rPr>
                          <w:rFonts w:ascii="Assistant" w:hAnsi="Assistant" w:cs="Assistant"/>
                          <w:sz w:val="24"/>
                          <w:szCs w:val="24"/>
                        </w:rPr>
                      </w:pPr>
                    </w:p>
                    <w:p w14:paraId="2CC04B87" w14:textId="77777777" w:rsidR="0057492C" w:rsidRPr="00EF6D46" w:rsidRDefault="0057492C" w:rsidP="0057492C">
                      <w:pPr>
                        <w:jc w:val="left"/>
                        <w:rPr>
                          <w:rFonts w:ascii="Assistant" w:hAnsi="Assistant" w:cs="Assistant"/>
                          <w:sz w:val="10"/>
                          <w:szCs w:val="10"/>
                        </w:rPr>
                      </w:pPr>
                    </w:p>
                    <w:p w14:paraId="681E415F" w14:textId="77777777" w:rsidR="0057492C" w:rsidRDefault="0057492C" w:rsidP="0057492C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Pr="0057492C">
        <w:rPr>
          <w:rFonts w:ascii="Tahoma" w:hAnsi="Tahoma"/>
          <w:noProof/>
          <w:rtl/>
          <w:lang w:bidi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FE08C9" wp14:editId="467C7EBC">
                <wp:simplePos x="0" y="0"/>
                <wp:positionH relativeFrom="column">
                  <wp:posOffset>3305642</wp:posOffset>
                </wp:positionH>
                <wp:positionV relativeFrom="paragraph">
                  <wp:posOffset>111519</wp:posOffset>
                </wp:positionV>
                <wp:extent cx="3350284" cy="15875"/>
                <wp:effectExtent l="0" t="0" r="21590" b="22225"/>
                <wp:wrapNone/>
                <wp:docPr id="27" name="מחבר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0284" cy="158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F410D" id="מחבר ישר 27" o:spid="_x0000_s1026" style="position:absolute;left:0;text-align:lef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3pt,8.8pt" to="524.1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" strokecolor="#37b6ae [3204]" strokeweight="1pt">
                <v:stroke joinstyle="miter"/>
              </v:line>
            </w:pict>
          </mc:Fallback>
        </mc:AlternateContent>
      </w:r>
    </w:p>
    <w:sectPr w:rsidR="003F5FDB" w:rsidRPr="00481978" w:rsidSect="00481978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980C3" w14:textId="77777777" w:rsidR="002E5969" w:rsidRDefault="002E5969" w:rsidP="003856C9">
      <w:pPr>
        <w:spacing w:after="0" w:line="240" w:lineRule="auto"/>
      </w:pPr>
      <w:r>
        <w:separator/>
      </w:r>
    </w:p>
  </w:endnote>
  <w:endnote w:type="continuationSeparator" w:id="0">
    <w:p w14:paraId="0F2446E3" w14:textId="77777777" w:rsidR="002E5969" w:rsidRDefault="002E5969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ssistant">
    <w:altName w:val="Assistant"/>
    <w:charset w:val="B1"/>
    <w:family w:val="auto"/>
    <w:pitch w:val="variable"/>
    <w:sig w:usb0="A00008FF" w:usb1="4000204B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7E84B" w14:textId="77777777" w:rsidR="003856C9" w:rsidRDefault="007803B7" w:rsidP="007803B7">
    <w:pPr>
      <w:pStyle w:val="a7"/>
      <w:bidi/>
    </w:pPr>
    <w:r w:rsidRPr="00DC79BB">
      <w:rPr>
        <w:noProof/>
        <w:rtl/>
        <w:lang w:eastAsia="en-US" w:bidi="he-IL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643279B" wp14:editId="1953460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17780" b="33020"/>
              <wp:wrapNone/>
              <wp:docPr id="67" name="קבוצה 4" title="עיצוב גרפי של כותרת תחתונה עם מלבנים אפורים בזוויות שונות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flipH="1"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צורה חופשית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צורה חופשית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צורה חופשית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צורה חופשית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צורה חופשית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צורה חופשית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צורה חופשית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צורה חופשית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צורה חופשית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DC6B859" id="קבוצה 4" o:spid="_x0000_s1026" alt="כותרת: עיצוב גרפי של כותרת תחתונה עם מלבנים אפורים בזוויות שונות" style="position:absolute;margin-left:0;margin-top:0;width:536.4pt;height:34.55pt;flip:x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">
              <o:lock v:ext="edit" aspectratio="t"/>
              <v:shape id="צורה חופשית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צורה חופשית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צורה חופשית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צורה חופשית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צורה חופשית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צורה חופשית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צורה חופשית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צורה חופשית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צורה חופשית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rPr>
          <w:rtl/>
        </w:r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rtl/>
            <w:lang w:eastAsia="he" w:bidi="he-IL"/>
          </w:rPr>
          <w:fldChar w:fldCharType="begin"/>
        </w:r>
        <w:r w:rsidR="001765FE">
          <w:rPr>
            <w:rtl/>
            <w:lang w:eastAsia="he" w:bidi="he-IL"/>
          </w:rPr>
          <w:instrText xml:space="preserve"> PAGE   \* MERGEFORMAT </w:instrText>
        </w:r>
        <w:r w:rsidR="001765FE">
          <w:rPr>
            <w:rtl/>
            <w:lang w:eastAsia="he" w:bidi="he-IL"/>
          </w:rPr>
          <w:fldChar w:fldCharType="separate"/>
        </w:r>
        <w:r w:rsidR="003751C3" w:rsidRPr="003751C3">
          <w:rPr>
            <w:rFonts w:ascii="Tahoma"/>
            <w:noProof/>
            <w:rtl/>
            <w:lang w:eastAsia="he" w:bidi="en-US"/>
          </w:rPr>
          <w:t>1</w:t>
        </w:r>
        <w:r w:rsidR="001765FE">
          <w:rPr>
            <w:noProof/>
            <w:rtl/>
            <w:lang w:eastAsia="he" w:bidi="he-IL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DEEC0" w14:textId="11006FD8" w:rsidR="001765FE" w:rsidRPr="00FC77B4" w:rsidRDefault="001765FE" w:rsidP="00B63F0A">
    <w:pPr>
      <w:pStyle w:val="a7"/>
      <w:bidi/>
      <w:jc w:val="both"/>
      <w:rPr>
        <w:rFonts w:ascii="Tahoma" w:hAnsi="Tahom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809BC" w14:textId="77777777" w:rsidR="002E5969" w:rsidRDefault="002E5969" w:rsidP="003856C9">
      <w:pPr>
        <w:spacing w:after="0" w:line="240" w:lineRule="auto"/>
      </w:pPr>
      <w:r>
        <w:separator/>
      </w:r>
    </w:p>
  </w:footnote>
  <w:footnote w:type="continuationSeparator" w:id="0">
    <w:p w14:paraId="6FBEEBE4" w14:textId="77777777" w:rsidR="002E5969" w:rsidRDefault="002E5969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12734" w14:textId="77777777" w:rsidR="003856C9" w:rsidRDefault="007803B7">
    <w:pPr>
      <w:pStyle w:val="a5"/>
      <w:bidi/>
    </w:pPr>
    <w:r w:rsidRPr="00DC79BB">
      <w:rPr>
        <w:noProof/>
        <w:rtl/>
        <w:lang w:eastAsia="en-US" w:bidi="he-IL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36F70377" wp14:editId="3D4CCC3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17780" b="13970"/>
              <wp:wrapNone/>
              <wp:docPr id="56" name="קבוצה 17" title="עיצוב גרפי של כותרת עליונה עם מלבנים אפורים בזוויות שונות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flipH="1"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צורה חופשית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צורה חופשית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צורה חופשית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צורה חופשית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צורה חופשית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צורה חופשית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צורה חופשית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צורה חופשית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צורה חופשית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צורה חופשית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DF362D4" id="קבוצה 17" o:spid="_x0000_s1026" alt="כותרת: עיצוב גרפי של כותרת עליונה עם מלבנים אפורים בזוויות שונות" style="position:absolute;margin-left:0;margin-top:0;width:536.4pt;height:34.55pt;flip:x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">
              <o:lock v:ext="edit" aspectratio="t"/>
              <v:shape id="צורה חופשית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צורה חופשית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צורה חופשית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צורה חופשית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צורה חופשית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צורה חופשית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צורה חופשית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צורה חופשית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צורה חופשית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צורה חופשית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7F189" w14:textId="77777777" w:rsidR="00DC79BB" w:rsidRPr="00481978" w:rsidRDefault="00DC79BB">
    <w:pPr>
      <w:pStyle w:val="a5"/>
      <w:bidi/>
      <w:rPr>
        <w:rFonts w:ascii="Tahoma" w:hAnsi="Tahoma"/>
      </w:rPr>
    </w:pPr>
    <w:r w:rsidRPr="00481978">
      <w:rPr>
        <w:rFonts w:ascii="Tahoma" w:hAnsi="Tahoma"/>
        <w:noProof/>
        <w:rtl/>
        <w:lang w:eastAsia="en-US" w:bidi="he-IL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AB2DA95" wp14:editId="2A783DA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17780" b="13970"/>
              <wp:wrapNone/>
              <wp:docPr id="45" name="קבוצה 17" title="עיצוב גרפי של כותרת עליונה עם מלבנים אפורים בזוויות שונות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flipH="1"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צורה חופשית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צורה חופשית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צורה חופשית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צורה חופשית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צורה חופשית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צורה חופשית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צורה חופשית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צורה חופשית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צורה חופשית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צורה חופשית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2D5DBD9" id="קבוצה 17" o:spid="_x0000_s1026" alt="כותרת: עיצוב גרפי של כותרת עליונה עם מלבנים אפורים בזוויות שונות" style="position:absolute;margin-left:0;margin-top:0;width:536.4pt;height:34.55pt;flip:x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">
              <o:lock v:ext="edit" aspectratio="t"/>
              <v:shape id="צורה חופשית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צורה חופשית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צורה חופשית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צורה חופשית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צורה חופשית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צורה חופשית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צורה חופשית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צורה חופשית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צורה חופשית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צורה חופשית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C44424"/>
    <w:multiLevelType w:val="hybridMultilevel"/>
    <w:tmpl w:val="B43267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81995"/>
    <w:multiLevelType w:val="hybridMultilevel"/>
    <w:tmpl w:val="97A2B6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F21AC"/>
    <w:multiLevelType w:val="hybridMultilevel"/>
    <w:tmpl w:val="FB187472"/>
    <w:lvl w:ilvl="0" w:tplc="0409000D">
      <w:start w:val="1"/>
      <w:numFmt w:val="bullet"/>
      <w:lvlText w:val=""/>
      <w:lvlJc w:val="left"/>
      <w:pPr>
        <w:ind w:left="15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3" w15:restartNumberingAfterBreak="0">
    <w:nsid w:val="2EE0785C"/>
    <w:multiLevelType w:val="hybridMultilevel"/>
    <w:tmpl w:val="663A5A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80768"/>
    <w:multiLevelType w:val="hybridMultilevel"/>
    <w:tmpl w:val="92BCB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E2619"/>
    <w:multiLevelType w:val="hybridMultilevel"/>
    <w:tmpl w:val="DFB6C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754104">
    <w:abstractNumId w:val="9"/>
  </w:num>
  <w:num w:numId="2" w16cid:durableId="2095320765">
    <w:abstractNumId w:val="7"/>
  </w:num>
  <w:num w:numId="3" w16cid:durableId="937639343">
    <w:abstractNumId w:val="6"/>
  </w:num>
  <w:num w:numId="4" w16cid:durableId="1984388175">
    <w:abstractNumId w:val="5"/>
  </w:num>
  <w:num w:numId="5" w16cid:durableId="1332293998">
    <w:abstractNumId w:val="4"/>
  </w:num>
  <w:num w:numId="6" w16cid:durableId="1603612040">
    <w:abstractNumId w:val="8"/>
  </w:num>
  <w:num w:numId="7" w16cid:durableId="1271399395">
    <w:abstractNumId w:val="3"/>
  </w:num>
  <w:num w:numId="8" w16cid:durableId="1500651819">
    <w:abstractNumId w:val="2"/>
  </w:num>
  <w:num w:numId="9" w16cid:durableId="671764971">
    <w:abstractNumId w:val="1"/>
  </w:num>
  <w:num w:numId="10" w16cid:durableId="802036604">
    <w:abstractNumId w:val="0"/>
  </w:num>
  <w:num w:numId="11" w16cid:durableId="487213517">
    <w:abstractNumId w:val="12"/>
  </w:num>
  <w:num w:numId="12" w16cid:durableId="1087385185">
    <w:abstractNumId w:val="13"/>
  </w:num>
  <w:num w:numId="13" w16cid:durableId="210847153">
    <w:abstractNumId w:val="10"/>
  </w:num>
  <w:num w:numId="14" w16cid:durableId="2116168567">
    <w:abstractNumId w:val="11"/>
  </w:num>
  <w:num w:numId="15" w16cid:durableId="591819932">
    <w:abstractNumId w:val="14"/>
  </w:num>
  <w:num w:numId="16" w16cid:durableId="15991689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wMDI3tzAyMTCwsDRW0lEKTi0uzszPAykwNKgFADoCArUtAAAA"/>
  </w:docVars>
  <w:rsids>
    <w:rsidRoot w:val="00DF2956"/>
    <w:rsid w:val="00014BE7"/>
    <w:rsid w:val="00021B8C"/>
    <w:rsid w:val="00052BE1"/>
    <w:rsid w:val="0007412A"/>
    <w:rsid w:val="00091C7D"/>
    <w:rsid w:val="0010199E"/>
    <w:rsid w:val="0010257B"/>
    <w:rsid w:val="001166C2"/>
    <w:rsid w:val="001503AC"/>
    <w:rsid w:val="00153040"/>
    <w:rsid w:val="00154CE2"/>
    <w:rsid w:val="001756FE"/>
    <w:rsid w:val="001765FE"/>
    <w:rsid w:val="0019561F"/>
    <w:rsid w:val="001B32D2"/>
    <w:rsid w:val="001C5121"/>
    <w:rsid w:val="001D131C"/>
    <w:rsid w:val="001F4C2D"/>
    <w:rsid w:val="00215CF1"/>
    <w:rsid w:val="0027689B"/>
    <w:rsid w:val="00283B81"/>
    <w:rsid w:val="00293B83"/>
    <w:rsid w:val="002A3621"/>
    <w:rsid w:val="002A4C3B"/>
    <w:rsid w:val="002B3890"/>
    <w:rsid w:val="002B7747"/>
    <w:rsid w:val="002C0A6F"/>
    <w:rsid w:val="002C77B9"/>
    <w:rsid w:val="002C7D39"/>
    <w:rsid w:val="002D351F"/>
    <w:rsid w:val="002D563A"/>
    <w:rsid w:val="002E5969"/>
    <w:rsid w:val="002F485A"/>
    <w:rsid w:val="003053D9"/>
    <w:rsid w:val="00311BE7"/>
    <w:rsid w:val="003572D4"/>
    <w:rsid w:val="003751C3"/>
    <w:rsid w:val="003856C9"/>
    <w:rsid w:val="00396369"/>
    <w:rsid w:val="003D0012"/>
    <w:rsid w:val="003F4D31"/>
    <w:rsid w:val="003F5FDB"/>
    <w:rsid w:val="00417693"/>
    <w:rsid w:val="0043426C"/>
    <w:rsid w:val="00441EB9"/>
    <w:rsid w:val="00444EAA"/>
    <w:rsid w:val="00463463"/>
    <w:rsid w:val="00463753"/>
    <w:rsid w:val="00473EF8"/>
    <w:rsid w:val="004760E5"/>
    <w:rsid w:val="00481978"/>
    <w:rsid w:val="004B4384"/>
    <w:rsid w:val="004D22BB"/>
    <w:rsid w:val="00501FBC"/>
    <w:rsid w:val="005152F2"/>
    <w:rsid w:val="005246B9"/>
    <w:rsid w:val="0052664F"/>
    <w:rsid w:val="00534E4E"/>
    <w:rsid w:val="005434A3"/>
    <w:rsid w:val="00551415"/>
    <w:rsid w:val="00551D35"/>
    <w:rsid w:val="005562D4"/>
    <w:rsid w:val="00557019"/>
    <w:rsid w:val="00560E3A"/>
    <w:rsid w:val="005674AC"/>
    <w:rsid w:val="0057492C"/>
    <w:rsid w:val="00575E95"/>
    <w:rsid w:val="00580925"/>
    <w:rsid w:val="005A128A"/>
    <w:rsid w:val="005A1E51"/>
    <w:rsid w:val="005A7E57"/>
    <w:rsid w:val="005C7E22"/>
    <w:rsid w:val="006066BC"/>
    <w:rsid w:val="00616FF4"/>
    <w:rsid w:val="0062253C"/>
    <w:rsid w:val="0062429A"/>
    <w:rsid w:val="006A387C"/>
    <w:rsid w:val="006A3CE7"/>
    <w:rsid w:val="00712B2A"/>
    <w:rsid w:val="007226DD"/>
    <w:rsid w:val="00724471"/>
    <w:rsid w:val="00733633"/>
    <w:rsid w:val="00743379"/>
    <w:rsid w:val="00747550"/>
    <w:rsid w:val="007803B7"/>
    <w:rsid w:val="00786485"/>
    <w:rsid w:val="00793585"/>
    <w:rsid w:val="007A7C08"/>
    <w:rsid w:val="007B2F5C"/>
    <w:rsid w:val="007C5F05"/>
    <w:rsid w:val="00825ED8"/>
    <w:rsid w:val="00832043"/>
    <w:rsid w:val="00832F81"/>
    <w:rsid w:val="00835C6F"/>
    <w:rsid w:val="00841714"/>
    <w:rsid w:val="008501C7"/>
    <w:rsid w:val="00852555"/>
    <w:rsid w:val="00895C09"/>
    <w:rsid w:val="008C1FE0"/>
    <w:rsid w:val="008C7CA2"/>
    <w:rsid w:val="008F2616"/>
    <w:rsid w:val="008F6337"/>
    <w:rsid w:val="00914DAF"/>
    <w:rsid w:val="0092264A"/>
    <w:rsid w:val="0093286E"/>
    <w:rsid w:val="00932D58"/>
    <w:rsid w:val="009D1627"/>
    <w:rsid w:val="00A21EFF"/>
    <w:rsid w:val="00A33F90"/>
    <w:rsid w:val="00A42F91"/>
    <w:rsid w:val="00AC7053"/>
    <w:rsid w:val="00AF1258"/>
    <w:rsid w:val="00B01E52"/>
    <w:rsid w:val="00B32596"/>
    <w:rsid w:val="00B332D9"/>
    <w:rsid w:val="00B37ABD"/>
    <w:rsid w:val="00B550FC"/>
    <w:rsid w:val="00B62A20"/>
    <w:rsid w:val="00B63F0A"/>
    <w:rsid w:val="00B85871"/>
    <w:rsid w:val="00B93310"/>
    <w:rsid w:val="00BB3B21"/>
    <w:rsid w:val="00BC1F18"/>
    <w:rsid w:val="00BD2E58"/>
    <w:rsid w:val="00BE3C56"/>
    <w:rsid w:val="00BF6BAB"/>
    <w:rsid w:val="00C007A5"/>
    <w:rsid w:val="00C420C8"/>
    <w:rsid w:val="00C4403A"/>
    <w:rsid w:val="00C62C9C"/>
    <w:rsid w:val="00C74318"/>
    <w:rsid w:val="00C7787B"/>
    <w:rsid w:val="00CA2D7B"/>
    <w:rsid w:val="00CE6306"/>
    <w:rsid w:val="00D11C4D"/>
    <w:rsid w:val="00D1533F"/>
    <w:rsid w:val="00D311D2"/>
    <w:rsid w:val="00D5067A"/>
    <w:rsid w:val="00DC0F74"/>
    <w:rsid w:val="00DC79BB"/>
    <w:rsid w:val="00DD606E"/>
    <w:rsid w:val="00DF0A0F"/>
    <w:rsid w:val="00DF2956"/>
    <w:rsid w:val="00E05691"/>
    <w:rsid w:val="00E17FAC"/>
    <w:rsid w:val="00E34D58"/>
    <w:rsid w:val="00E35872"/>
    <w:rsid w:val="00E4099C"/>
    <w:rsid w:val="00E75564"/>
    <w:rsid w:val="00E941EF"/>
    <w:rsid w:val="00EB1C1B"/>
    <w:rsid w:val="00EF6D46"/>
    <w:rsid w:val="00F077AE"/>
    <w:rsid w:val="00F14687"/>
    <w:rsid w:val="00F51345"/>
    <w:rsid w:val="00F56435"/>
    <w:rsid w:val="00F575FB"/>
    <w:rsid w:val="00F91A9C"/>
    <w:rsid w:val="00F927F0"/>
    <w:rsid w:val="00F9499B"/>
    <w:rsid w:val="00FA07AA"/>
    <w:rsid w:val="00FB0A17"/>
    <w:rsid w:val="00FB6A8F"/>
    <w:rsid w:val="00FC77B4"/>
    <w:rsid w:val="00FD53D8"/>
    <w:rsid w:val="00FE12F8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6212B"/>
  <w15:chartTrackingRefBased/>
  <w15:docId w15:val="{D2FEDB29-2DD7-4688-8671-146A3E8E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he-IL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52555"/>
    <w:rPr>
      <w:rFonts w:cs="Tahoma"/>
    </w:rPr>
  </w:style>
  <w:style w:type="paragraph" w:styleId="1">
    <w:name w:val="heading 1"/>
    <w:basedOn w:val="a1"/>
    <w:link w:val="10"/>
    <w:uiPriority w:val="9"/>
    <w:qFormat/>
    <w:rsid w:val="00FC77B4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/>
      <w:caps/>
      <w:sz w:val="44"/>
      <w:szCs w:val="44"/>
    </w:rPr>
  </w:style>
  <w:style w:type="paragraph" w:styleId="21">
    <w:name w:val="heading 2"/>
    <w:basedOn w:val="a1"/>
    <w:link w:val="22"/>
    <w:uiPriority w:val="9"/>
    <w:unhideWhenUsed/>
    <w:qFormat/>
    <w:rsid w:val="00FC77B4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/>
      <w:caps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FC77B4"/>
    <w:pPr>
      <w:keepNext/>
      <w:keepLines/>
      <w:spacing w:after="0"/>
      <w:contextualSpacing/>
      <w:outlineLvl w:val="2"/>
    </w:pPr>
    <w:rPr>
      <w:rFonts w:asciiTheme="majorHAnsi" w:eastAsiaTheme="majorEastAsia" w:hAnsiTheme="majorHAnsi"/>
      <w:caps/>
    </w:rPr>
  </w:style>
  <w:style w:type="paragraph" w:styleId="41">
    <w:name w:val="heading 4"/>
    <w:basedOn w:val="a1"/>
    <w:link w:val="42"/>
    <w:uiPriority w:val="9"/>
    <w:unhideWhenUsed/>
    <w:qFormat/>
    <w:rsid w:val="00560E3A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/>
      <w:b/>
      <w:bCs/>
      <w:caps/>
    </w:rPr>
  </w:style>
  <w:style w:type="paragraph" w:styleId="51">
    <w:name w:val="heading 5"/>
    <w:basedOn w:val="a1"/>
    <w:next w:val="a1"/>
    <w:link w:val="52"/>
    <w:uiPriority w:val="9"/>
    <w:unhideWhenUsed/>
    <w:qFormat/>
    <w:rsid w:val="00FC77B4"/>
    <w:pPr>
      <w:keepNext/>
      <w:keepLines/>
      <w:spacing w:after="0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77B4"/>
    <w:pPr>
      <w:keepNext/>
      <w:keepLines/>
      <w:spacing w:before="40" w:after="0"/>
      <w:outlineLvl w:val="5"/>
    </w:pPr>
    <w:rPr>
      <w:rFonts w:asciiTheme="majorHAnsi" w:eastAsiaTheme="majorEastAsia" w:hAnsiTheme="majorHAnsi"/>
      <w:color w:val="1B5A56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007A5"/>
    <w:pPr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C007A5"/>
  </w:style>
  <w:style w:type="paragraph" w:styleId="a7">
    <w:name w:val="footer"/>
    <w:basedOn w:val="a1"/>
    <w:link w:val="a8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8">
    <w:name w:val="כותרת תחתונה תו"/>
    <w:basedOn w:val="a2"/>
    <w:link w:val="a7"/>
    <w:uiPriority w:val="99"/>
    <w:rsid w:val="00FE20E6"/>
  </w:style>
  <w:style w:type="table" w:styleId="a9">
    <w:name w:val="Table Grid"/>
    <w:basedOn w:val="a3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כותרת 2 תו"/>
    <w:basedOn w:val="a2"/>
    <w:link w:val="21"/>
    <w:uiPriority w:val="9"/>
    <w:rsid w:val="00FC77B4"/>
    <w:rPr>
      <w:rFonts w:asciiTheme="majorHAnsi" w:eastAsiaTheme="majorEastAsia" w:hAnsiTheme="majorHAnsi" w:cs="Tahoma"/>
      <w:caps/>
      <w:sz w:val="26"/>
      <w:szCs w:val="26"/>
    </w:rPr>
  </w:style>
  <w:style w:type="character" w:styleId="aa">
    <w:name w:val="Placeholder Text"/>
    <w:basedOn w:val="a2"/>
    <w:uiPriority w:val="99"/>
    <w:semiHidden/>
    <w:rsid w:val="003053D9"/>
    <w:rPr>
      <w:color w:val="808080"/>
    </w:rPr>
  </w:style>
  <w:style w:type="character" w:customStyle="1" w:styleId="10">
    <w:name w:val="כותרת 1 תו"/>
    <w:basedOn w:val="a2"/>
    <w:link w:val="1"/>
    <w:uiPriority w:val="9"/>
    <w:rsid w:val="00FC77B4"/>
    <w:rPr>
      <w:rFonts w:asciiTheme="majorHAnsi" w:eastAsiaTheme="majorEastAsia" w:hAnsiTheme="majorHAnsi" w:cs="Tahoma"/>
      <w:caps/>
      <w:sz w:val="44"/>
      <w:szCs w:val="44"/>
    </w:rPr>
  </w:style>
  <w:style w:type="character" w:customStyle="1" w:styleId="32">
    <w:name w:val="כותרת 3 תו"/>
    <w:basedOn w:val="a2"/>
    <w:link w:val="31"/>
    <w:uiPriority w:val="9"/>
    <w:rsid w:val="00FC77B4"/>
    <w:rPr>
      <w:rFonts w:asciiTheme="majorHAnsi" w:eastAsiaTheme="majorEastAsia" w:hAnsiTheme="majorHAnsi" w:cs="Tahoma"/>
      <w:caps/>
    </w:rPr>
  </w:style>
  <w:style w:type="character" w:customStyle="1" w:styleId="42">
    <w:name w:val="כותרת 4 תו"/>
    <w:basedOn w:val="a2"/>
    <w:link w:val="41"/>
    <w:uiPriority w:val="9"/>
    <w:rsid w:val="00560E3A"/>
    <w:rPr>
      <w:rFonts w:asciiTheme="majorHAnsi" w:eastAsiaTheme="majorEastAsia" w:hAnsiTheme="majorHAnsi" w:cs="Tahoma"/>
      <w:b/>
      <w:bCs/>
      <w:caps/>
    </w:rPr>
  </w:style>
  <w:style w:type="character" w:customStyle="1" w:styleId="52">
    <w:name w:val="כותרת 5 תו"/>
    <w:basedOn w:val="a2"/>
    <w:link w:val="51"/>
    <w:uiPriority w:val="9"/>
    <w:rsid w:val="00FC77B4"/>
    <w:rPr>
      <w:rFonts w:asciiTheme="majorHAnsi" w:eastAsiaTheme="majorEastAsia" w:hAnsiTheme="majorHAnsi" w:cs="Tahoma"/>
    </w:rPr>
  </w:style>
  <w:style w:type="paragraph" w:styleId="ab">
    <w:name w:val="No Spacing"/>
    <w:uiPriority w:val="12"/>
    <w:qFormat/>
    <w:rsid w:val="00215CF1"/>
    <w:pPr>
      <w:spacing w:after="0" w:line="240" w:lineRule="auto"/>
    </w:pPr>
    <w:rPr>
      <w:rFonts w:cs="Tahoma"/>
    </w:rPr>
  </w:style>
  <w:style w:type="paragraph" w:customStyle="1" w:styleId="ac">
    <w:name w:val="קו גרפיקה"/>
    <w:basedOn w:val="a1"/>
    <w:next w:val="a1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d">
    <w:name w:val="Title"/>
    <w:basedOn w:val="a1"/>
    <w:next w:val="a1"/>
    <w:link w:val="ae"/>
    <w:uiPriority w:val="10"/>
    <w:unhideWhenUsed/>
    <w:qFormat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כותרת טקסט תו"/>
    <w:basedOn w:val="a2"/>
    <w:link w:val="ad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כותרת משנה תו"/>
    <w:basedOn w:val="a2"/>
    <w:link w:val="af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2">
    <w:name w:val="טקסט בלונים תו"/>
    <w:basedOn w:val="a2"/>
    <w:link w:val="af1"/>
    <w:uiPriority w:val="99"/>
    <w:semiHidden/>
    <w:rsid w:val="00841714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841714"/>
  </w:style>
  <w:style w:type="paragraph" w:styleId="af4">
    <w:name w:val="Block Text"/>
    <w:basedOn w:val="a1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af5">
    <w:name w:val="Body Text"/>
    <w:basedOn w:val="a1"/>
    <w:link w:val="af6"/>
    <w:uiPriority w:val="99"/>
    <w:semiHidden/>
    <w:unhideWhenUsed/>
    <w:rsid w:val="00841714"/>
    <w:pPr>
      <w:spacing w:after="120"/>
    </w:pPr>
  </w:style>
  <w:style w:type="character" w:customStyle="1" w:styleId="af6">
    <w:name w:val="גוף טקסט תו"/>
    <w:basedOn w:val="a2"/>
    <w:link w:val="af5"/>
    <w:uiPriority w:val="99"/>
    <w:semiHidden/>
    <w:rsid w:val="00841714"/>
  </w:style>
  <w:style w:type="paragraph" w:styleId="23">
    <w:name w:val="Body Text 2"/>
    <w:basedOn w:val="a1"/>
    <w:link w:val="24"/>
    <w:uiPriority w:val="99"/>
    <w:semiHidden/>
    <w:unhideWhenUsed/>
    <w:rsid w:val="00841714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semiHidden/>
    <w:rsid w:val="00841714"/>
  </w:style>
  <w:style w:type="paragraph" w:styleId="33">
    <w:name w:val="Body Text 3"/>
    <w:basedOn w:val="a1"/>
    <w:link w:val="34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34">
    <w:name w:val="גוף טקסט 3 תו"/>
    <w:basedOn w:val="a2"/>
    <w:link w:val="33"/>
    <w:uiPriority w:val="99"/>
    <w:semiHidden/>
    <w:rsid w:val="00841714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841714"/>
    <w:pPr>
      <w:spacing w:after="60"/>
      <w:ind w:firstLine="360"/>
    </w:pPr>
  </w:style>
  <w:style w:type="character" w:customStyle="1" w:styleId="af8">
    <w:name w:val="כניסת שורה ראשונה בגוף טקסט תו"/>
    <w:basedOn w:val="af6"/>
    <w:link w:val="af7"/>
    <w:uiPriority w:val="99"/>
    <w:semiHidden/>
    <w:rsid w:val="00841714"/>
  </w:style>
  <w:style w:type="paragraph" w:styleId="af9">
    <w:name w:val="Body Text Indent"/>
    <w:basedOn w:val="a1"/>
    <w:link w:val="afa"/>
    <w:uiPriority w:val="99"/>
    <w:semiHidden/>
    <w:unhideWhenUsed/>
    <w:rsid w:val="00841714"/>
    <w:pPr>
      <w:spacing w:after="120"/>
      <w:ind w:left="360"/>
    </w:pPr>
  </w:style>
  <w:style w:type="character" w:customStyle="1" w:styleId="afa">
    <w:name w:val="כניסה בגוף טקסט תו"/>
    <w:basedOn w:val="a2"/>
    <w:link w:val="af9"/>
    <w:uiPriority w:val="99"/>
    <w:semiHidden/>
    <w:rsid w:val="00841714"/>
  </w:style>
  <w:style w:type="paragraph" w:styleId="25">
    <w:name w:val="Body Text First Indent 2"/>
    <w:basedOn w:val="af9"/>
    <w:link w:val="26"/>
    <w:uiPriority w:val="99"/>
    <w:semiHidden/>
    <w:unhideWhenUsed/>
    <w:rsid w:val="00841714"/>
    <w:pPr>
      <w:spacing w:after="60"/>
      <w:ind w:firstLine="360"/>
    </w:pPr>
  </w:style>
  <w:style w:type="character" w:customStyle="1" w:styleId="26">
    <w:name w:val="כניסת שורה ראשונה בגוף טקסט 2 תו"/>
    <w:basedOn w:val="afa"/>
    <w:link w:val="25"/>
    <w:uiPriority w:val="99"/>
    <w:semiHidden/>
    <w:rsid w:val="00841714"/>
  </w:style>
  <w:style w:type="paragraph" w:styleId="27">
    <w:name w:val="Body Text Indent 2"/>
    <w:basedOn w:val="a1"/>
    <w:link w:val="28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28">
    <w:name w:val="כניסה בגוף טקסט 2 תו"/>
    <w:basedOn w:val="a2"/>
    <w:link w:val="27"/>
    <w:uiPriority w:val="99"/>
    <w:semiHidden/>
    <w:rsid w:val="00841714"/>
  </w:style>
  <w:style w:type="paragraph" w:styleId="35">
    <w:name w:val="Body Text Indent 3"/>
    <w:basedOn w:val="a1"/>
    <w:link w:val="36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36">
    <w:name w:val="כניסה בגוף טקסט 3 תו"/>
    <w:basedOn w:val="a2"/>
    <w:link w:val="35"/>
    <w:uiPriority w:val="99"/>
    <w:semiHidden/>
    <w:rsid w:val="00841714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e">
    <w:name w:val="סיום תו"/>
    <w:basedOn w:val="a2"/>
    <w:link w:val="afd"/>
    <w:uiPriority w:val="99"/>
    <w:semiHidden/>
    <w:rsid w:val="00841714"/>
  </w:style>
  <w:style w:type="table" w:styleId="aff">
    <w:name w:val="Colorful Grid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841714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aff4">
    <w:name w:val="טקסט הערה תו"/>
    <w:basedOn w:val="a2"/>
    <w:link w:val="aff3"/>
    <w:uiPriority w:val="99"/>
    <w:semiHidden/>
    <w:rsid w:val="00841714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841714"/>
    <w:rPr>
      <w:b/>
      <w:bCs/>
    </w:rPr>
  </w:style>
  <w:style w:type="character" w:customStyle="1" w:styleId="aff6">
    <w:name w:val="נושא הערה תו"/>
    <w:basedOn w:val="aff4"/>
    <w:link w:val="aff5"/>
    <w:uiPriority w:val="99"/>
    <w:semiHidden/>
    <w:rsid w:val="00841714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841714"/>
  </w:style>
  <w:style w:type="character" w:customStyle="1" w:styleId="aff9">
    <w:name w:val="תאריך תו"/>
    <w:basedOn w:val="a2"/>
    <w:link w:val="aff8"/>
    <w:uiPriority w:val="99"/>
    <w:semiHidden/>
    <w:rsid w:val="00841714"/>
  </w:style>
  <w:style w:type="paragraph" w:styleId="affa">
    <w:name w:val="Document Map"/>
    <w:basedOn w:val="a1"/>
    <w:link w:val="affb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b">
    <w:name w:val="מפת מסמך תו"/>
    <w:basedOn w:val="a2"/>
    <w:link w:val="affa"/>
    <w:uiPriority w:val="99"/>
    <w:semiHidden/>
    <w:rsid w:val="00841714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841714"/>
    <w:pPr>
      <w:spacing w:after="0" w:line="240" w:lineRule="auto"/>
    </w:pPr>
  </w:style>
  <w:style w:type="character" w:customStyle="1" w:styleId="affd">
    <w:name w:val="חתימת דואר אלקטרוני תו"/>
    <w:basedOn w:val="a2"/>
    <w:link w:val="affc"/>
    <w:uiPriority w:val="99"/>
    <w:semiHidden/>
    <w:rsid w:val="00841714"/>
  </w:style>
  <w:style w:type="character" w:styleId="affe">
    <w:name w:val="Emphasis"/>
    <w:basedOn w:val="a2"/>
    <w:uiPriority w:val="11"/>
    <w:unhideWhenUsed/>
    <w:qFormat/>
    <w:rsid w:val="00841714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841714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1">
    <w:name w:val="טקסט הערת סיום תו"/>
    <w:basedOn w:val="a2"/>
    <w:link w:val="afff0"/>
    <w:uiPriority w:val="99"/>
    <w:semiHidden/>
    <w:rsid w:val="00841714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3">
    <w:name w:val="envelope return"/>
    <w:basedOn w:val="a1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a2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841714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6">
    <w:name w:val="טקסט הערת שוליים תו"/>
    <w:basedOn w:val="a2"/>
    <w:link w:val="afff5"/>
    <w:uiPriority w:val="99"/>
    <w:semiHidden/>
    <w:rsid w:val="00841714"/>
    <w:rPr>
      <w:szCs w:val="20"/>
    </w:rPr>
  </w:style>
  <w:style w:type="table" w:styleId="11">
    <w:name w:val="Grid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">
    <w:name w:val="Grid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3">
    <w:name w:val="Grid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">
    <w:name w:val="Grid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3">
    <w:name w:val="Grid Table 5 Dark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5-2">
    <w:name w:val="Grid Table 5 Dark Accent 2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">
    <w:name w:val="Grid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0">
    <w:name w:val="כותרת 6 תו"/>
    <w:basedOn w:val="a2"/>
    <w:link w:val="6"/>
    <w:uiPriority w:val="9"/>
    <w:semiHidden/>
    <w:rsid w:val="00FC77B4"/>
    <w:rPr>
      <w:rFonts w:asciiTheme="majorHAnsi" w:eastAsiaTheme="majorEastAsia" w:hAnsiTheme="majorHAnsi" w:cs="Tahoma"/>
      <w:color w:val="1B5A56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0">
    <w:name w:val="כותרת 8 תו"/>
    <w:basedOn w:val="a2"/>
    <w:link w:val="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כותרת 9 תו"/>
    <w:basedOn w:val="a2"/>
    <w:link w:val="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841714"/>
  </w:style>
  <w:style w:type="paragraph" w:styleId="HTML0">
    <w:name w:val="HTML Address"/>
    <w:basedOn w:val="a1"/>
    <w:link w:val="HTML1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1">
    <w:name w:val="כתובת HTML תו"/>
    <w:basedOn w:val="a2"/>
    <w:link w:val="HTML0"/>
    <w:uiPriority w:val="99"/>
    <w:semiHidden/>
    <w:rsid w:val="00841714"/>
    <w:rPr>
      <w:i/>
      <w:iCs/>
    </w:rPr>
  </w:style>
  <w:style w:type="character" w:styleId="HTMLCite">
    <w:name w:val="HTML Cite"/>
    <w:basedOn w:val="a2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a2"/>
    <w:uiPriority w:val="99"/>
    <w:semiHidden/>
    <w:unhideWhenUsed/>
    <w:rsid w:val="00841714"/>
    <w:rPr>
      <w:i/>
      <w:iCs/>
    </w:rPr>
  </w:style>
  <w:style w:type="character" w:styleId="HTML2">
    <w:name w:val="HTML Keyboard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3">
    <w:name w:val="HTML Preformatted"/>
    <w:basedOn w:val="a1"/>
    <w:link w:val="HTML4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4">
    <w:name w:val="HTML מעוצב מראש תו"/>
    <w:basedOn w:val="a2"/>
    <w:link w:val="HTML3"/>
    <w:uiPriority w:val="99"/>
    <w:semiHidden/>
    <w:rsid w:val="00841714"/>
    <w:rPr>
      <w:rFonts w:ascii="Consolas" w:hAnsi="Consolas"/>
      <w:szCs w:val="20"/>
    </w:rPr>
  </w:style>
  <w:style w:type="character" w:styleId="HTML5">
    <w:name w:val="HTML Sample"/>
    <w:basedOn w:val="a2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6">
    <w:name w:val="HTML Typewriter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a2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a2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afff7">
    <w:name w:val="index heading"/>
    <w:basedOn w:val="a1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fff8">
    <w:name w:val="Intense Emphasis"/>
    <w:basedOn w:val="a2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afff9">
    <w:name w:val="Intense Quote"/>
    <w:basedOn w:val="a1"/>
    <w:next w:val="a1"/>
    <w:link w:val="afffa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afffa">
    <w:name w:val="ציטוט חזק תו"/>
    <w:basedOn w:val="a2"/>
    <w:link w:val="afff9"/>
    <w:uiPriority w:val="30"/>
    <w:semiHidden/>
    <w:rsid w:val="00841714"/>
    <w:rPr>
      <w:i/>
      <w:iCs/>
      <w:color w:val="37B6AE" w:themeColor="accent1"/>
    </w:rPr>
  </w:style>
  <w:style w:type="character" w:styleId="afffb">
    <w:name w:val="Intense Reference"/>
    <w:basedOn w:val="a2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afffc">
    <w:name w:val="Light Grid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d">
    <w:name w:val="Light List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e">
    <w:name w:val="Light Shading"/>
    <w:basedOn w:val="a3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">
    <w:name w:val="line number"/>
    <w:basedOn w:val="a2"/>
    <w:uiPriority w:val="99"/>
    <w:semiHidden/>
    <w:unhideWhenUsed/>
    <w:rsid w:val="00841714"/>
  </w:style>
  <w:style w:type="paragraph" w:styleId="affff0">
    <w:name w:val="List"/>
    <w:basedOn w:val="a1"/>
    <w:uiPriority w:val="99"/>
    <w:semiHidden/>
    <w:unhideWhenUsed/>
    <w:rsid w:val="00841714"/>
    <w:pPr>
      <w:ind w:left="360" w:hanging="360"/>
      <w:contextualSpacing/>
    </w:pPr>
  </w:style>
  <w:style w:type="paragraph" w:styleId="2a">
    <w:name w:val="List 2"/>
    <w:basedOn w:val="a1"/>
    <w:uiPriority w:val="99"/>
    <w:semiHidden/>
    <w:unhideWhenUsed/>
    <w:rsid w:val="00841714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841714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841714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841714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affff1">
    <w:name w:val="List Continue"/>
    <w:basedOn w:val="a1"/>
    <w:uiPriority w:val="99"/>
    <w:semiHidden/>
    <w:unhideWhenUsed/>
    <w:rsid w:val="00841714"/>
    <w:pPr>
      <w:spacing w:after="120"/>
      <w:ind w:left="360"/>
      <w:contextualSpacing/>
    </w:pPr>
  </w:style>
  <w:style w:type="paragraph" w:styleId="2b">
    <w:name w:val="List Continue 2"/>
    <w:basedOn w:val="a1"/>
    <w:uiPriority w:val="99"/>
    <w:semiHidden/>
    <w:unhideWhenUsed/>
    <w:rsid w:val="00841714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affff2">
    <w:name w:val="List Paragraph"/>
    <w:basedOn w:val="a1"/>
    <w:uiPriority w:val="34"/>
    <w:unhideWhenUsed/>
    <w:qFormat/>
    <w:rsid w:val="00841714"/>
    <w:pPr>
      <w:ind w:left="720"/>
      <w:contextualSpacing/>
    </w:pPr>
  </w:style>
  <w:style w:type="table" w:styleId="12">
    <w:name w:val="List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1-20">
    <w:name w:val="List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c">
    <w:name w:val="List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0">
    <w:name w:val="List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a">
    <w:name w:val="List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0">
    <w:name w:val="List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0">
    <w:name w:val="List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macro"/>
    <w:link w:val="affff4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4">
    <w:name w:val="טקסט מאקרו תו"/>
    <w:basedOn w:val="a2"/>
    <w:link w:val="affff3"/>
    <w:uiPriority w:val="99"/>
    <w:semiHidden/>
    <w:rsid w:val="00841714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Medium Grid 1 Accent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1">
    <w:name w:val="Medium List 1 Accen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6">
    <w:name w:val="Medium Shading 2 Accent 4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5">
    <w:name w:val="Message Header"/>
    <w:basedOn w:val="a1"/>
    <w:link w:val="affff6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6">
    <w:name w:val="כותרת עליונה של הודעה תו"/>
    <w:basedOn w:val="a2"/>
    <w:link w:val="affff5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a1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affff7">
    <w:name w:val="Normal Indent"/>
    <w:basedOn w:val="a1"/>
    <w:uiPriority w:val="99"/>
    <w:semiHidden/>
    <w:unhideWhenUsed/>
    <w:rsid w:val="00841714"/>
    <w:pPr>
      <w:ind w:left="720"/>
    </w:pPr>
  </w:style>
  <w:style w:type="paragraph" w:styleId="affff8">
    <w:name w:val="Note Heading"/>
    <w:basedOn w:val="a1"/>
    <w:next w:val="a1"/>
    <w:link w:val="affff9"/>
    <w:uiPriority w:val="99"/>
    <w:semiHidden/>
    <w:unhideWhenUsed/>
    <w:rsid w:val="00841714"/>
    <w:pPr>
      <w:spacing w:after="0" w:line="240" w:lineRule="auto"/>
    </w:pPr>
  </w:style>
  <w:style w:type="character" w:customStyle="1" w:styleId="affff9">
    <w:name w:val="כותרת הערות תו"/>
    <w:basedOn w:val="a2"/>
    <w:link w:val="affff8"/>
    <w:uiPriority w:val="99"/>
    <w:semiHidden/>
    <w:rsid w:val="00841714"/>
  </w:style>
  <w:style w:type="character" w:styleId="affffa">
    <w:name w:val="page number"/>
    <w:basedOn w:val="a2"/>
    <w:uiPriority w:val="99"/>
    <w:semiHidden/>
    <w:unhideWhenUsed/>
    <w:rsid w:val="00841714"/>
  </w:style>
  <w:style w:type="table" w:styleId="16">
    <w:name w:val="Plain Table 1"/>
    <w:basedOn w:val="a3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3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Plain Text"/>
    <w:basedOn w:val="a1"/>
    <w:link w:val="affffc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affffc">
    <w:name w:val="טקסט רגיל תו"/>
    <w:basedOn w:val="a2"/>
    <w:link w:val="affffb"/>
    <w:uiPriority w:val="99"/>
    <w:semiHidden/>
    <w:rsid w:val="00841714"/>
    <w:rPr>
      <w:rFonts w:ascii="Consolas" w:hAnsi="Consolas"/>
      <w:szCs w:val="21"/>
    </w:rPr>
  </w:style>
  <w:style w:type="paragraph" w:styleId="affffd">
    <w:name w:val="Quote"/>
    <w:basedOn w:val="a1"/>
    <w:next w:val="a1"/>
    <w:link w:val="affffe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semiHidden/>
    <w:rsid w:val="00841714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841714"/>
  </w:style>
  <w:style w:type="character" w:customStyle="1" w:styleId="afffff0">
    <w:name w:val="ברכה תו"/>
    <w:basedOn w:val="a2"/>
    <w:link w:val="afffff"/>
    <w:uiPriority w:val="99"/>
    <w:semiHidden/>
    <w:rsid w:val="00841714"/>
  </w:style>
  <w:style w:type="paragraph" w:styleId="afffff1">
    <w:name w:val="Signature"/>
    <w:basedOn w:val="a1"/>
    <w:link w:val="afffff2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ffff2">
    <w:name w:val="חתימה תו"/>
    <w:basedOn w:val="a2"/>
    <w:link w:val="afffff1"/>
    <w:uiPriority w:val="99"/>
    <w:semiHidden/>
    <w:rsid w:val="00841714"/>
  </w:style>
  <w:style w:type="character" w:styleId="afffff3">
    <w:name w:val="Strong"/>
    <w:basedOn w:val="a2"/>
    <w:uiPriority w:val="22"/>
    <w:semiHidden/>
    <w:unhideWhenUsed/>
    <w:qFormat/>
    <w:rsid w:val="00841714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-17">
    <w:name w:val="Table 3D effects 1"/>
    <w:basedOn w:val="a3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3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3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orful 2"/>
    <w:basedOn w:val="a3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3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841714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841714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3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3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Web 2"/>
    <w:basedOn w:val="a3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3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841714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fffff">
    <w:name w:val="גרפיקה"/>
    <w:basedOn w:val="a1"/>
    <w:next w:val="31"/>
    <w:link w:val="affffff0"/>
    <w:uiPriority w:val="10"/>
    <w:qFormat/>
    <w:rsid w:val="00C420C8"/>
    <w:pPr>
      <w:spacing w:before="320" w:after="80"/>
    </w:pPr>
  </w:style>
  <w:style w:type="character" w:customStyle="1" w:styleId="affffff0">
    <w:name w:val="תו גרפיקה"/>
    <w:basedOn w:val="a2"/>
    <w:link w:val="affffff"/>
    <w:uiPriority w:val="10"/>
    <w:rsid w:val="00C420C8"/>
  </w:style>
  <w:style w:type="character" w:customStyle="1" w:styleId="y2iqfc">
    <w:name w:val="y2iqfc"/>
    <w:basedOn w:val="a2"/>
    <w:rsid w:val="0057492C"/>
  </w:style>
  <w:style w:type="character" w:styleId="affffff1">
    <w:name w:val="Unresolved Mention"/>
    <w:basedOn w:val="a2"/>
    <w:uiPriority w:val="99"/>
    <w:semiHidden/>
    <w:unhideWhenUsed/>
    <w:rsid w:val="00574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2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vivovgen1@gmail.com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amberusimantov/tech_career-employer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mberusimantov/tech_career-employer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506;&#1502;&#1512;&#1497;%20&#1493;&#1493;&#1490;&#1505;&#1496;&#1507;\AppData\Roaming\Microsoft\Templates\&#1502;&#1505;&#1502;&#1498;%20&#1511;&#1493;&#1512;&#1493;&#1514;%20&#1495;&#1497;&#1497;&#1501;%20&#1497;&#1510;&#1497;&#1512;&#1514;&#1497;,%20&#1513;&#1506;&#1493;&#1510;&#1489;%20&#1506;&#1500;-&#1497;&#1491;&#1497;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536F6-F15B-4E50-BB90-B7BF3FEF4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מסמך קורות חיים יצירתי, שעוצב על-ידי MOO</Template>
  <TotalTime>8</TotalTime>
  <Pages>1</Pages>
  <Words>43</Words>
  <Characters>215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עמרי ווגסטף</dc:creator>
  <cp:keywords/>
  <dc:description/>
  <cp:lastModifiedBy>Avi -v-</cp:lastModifiedBy>
  <cp:revision>5</cp:revision>
  <cp:lastPrinted>2022-02-23T18:38:00Z</cp:lastPrinted>
  <dcterms:created xsi:type="dcterms:W3CDTF">2022-02-23T18:37:00Z</dcterms:created>
  <dcterms:modified xsi:type="dcterms:W3CDTF">2022-04-24T16:30:00Z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